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92D15" w14:textId="69F162D1" w:rsidR="576062CF" w:rsidRDefault="576062CF" w:rsidP="00FD478C"/>
    <w:p w14:paraId="01935999" w14:textId="77777777" w:rsidR="576062CF" w:rsidRDefault="576062CF" w:rsidP="00FD478C"/>
    <w:p w14:paraId="0CE0E354" w14:textId="77777777" w:rsidR="576062CF" w:rsidRDefault="576062CF" w:rsidP="00FD478C"/>
    <w:p w14:paraId="2A7DCF75" w14:textId="77777777" w:rsidR="576062CF" w:rsidRDefault="576062CF" w:rsidP="00FD478C"/>
    <w:p w14:paraId="225DAB5A" w14:textId="34553C09" w:rsidR="576062CF" w:rsidRPr="00613BFA" w:rsidRDefault="00613BFA" w:rsidP="00613BFA">
      <w:pPr>
        <w:pStyle w:val="Title"/>
        <w:rPr>
          <w:sz w:val="44"/>
          <w:szCs w:val="44"/>
        </w:rPr>
      </w:pPr>
      <w:r w:rsidRPr="00613BFA">
        <w:rPr>
          <w:rFonts w:ascii="Arial" w:hAnsi="Arial" w:cs="Arial"/>
          <w:color w:val="123654"/>
          <w:sz w:val="44"/>
          <w:szCs w:val="44"/>
        </w:rPr>
        <w:t xml:space="preserve">Insurance Claim Fraud Detection </w:t>
      </w:r>
      <w:r w:rsidR="576062CF" w:rsidRPr="00613BFA">
        <w:rPr>
          <w:sz w:val="44"/>
          <w:szCs w:val="44"/>
        </w:rPr>
        <w:t xml:space="preserve"> </w:t>
      </w:r>
    </w:p>
    <w:p w14:paraId="7E8365DF" w14:textId="00F1429A" w:rsidR="00FD478C" w:rsidRPr="00613BFA" w:rsidRDefault="00613BFA" w:rsidP="00FD478C">
      <w:pPr>
        <w:pStyle w:val="Subtitle"/>
        <w:rPr>
          <w:sz w:val="44"/>
          <w:szCs w:val="44"/>
        </w:rPr>
      </w:pPr>
      <w:r w:rsidRPr="00613BFA">
        <w:rPr>
          <w:sz w:val="44"/>
          <w:szCs w:val="44"/>
        </w:rPr>
        <w:t>Author Kiruthika N</w:t>
      </w:r>
    </w:p>
    <w:p w14:paraId="11E81579" w14:textId="78F4F42F" w:rsidR="00FD478C" w:rsidRPr="00613BFA" w:rsidRDefault="00613BFA" w:rsidP="00FD478C">
      <w:pPr>
        <w:pStyle w:val="Subtitle"/>
        <w:rPr>
          <w:sz w:val="44"/>
          <w:szCs w:val="44"/>
        </w:rPr>
      </w:pPr>
      <w:r w:rsidRPr="00613BFA">
        <w:rPr>
          <w:sz w:val="44"/>
          <w:szCs w:val="44"/>
        </w:rPr>
        <w:t>Date 1</w:t>
      </w:r>
      <w:r w:rsidR="00CF6450">
        <w:rPr>
          <w:sz w:val="44"/>
          <w:szCs w:val="44"/>
        </w:rPr>
        <w:t>3</w:t>
      </w:r>
      <w:r w:rsidRPr="00613BFA">
        <w:rPr>
          <w:sz w:val="44"/>
          <w:szCs w:val="44"/>
        </w:rPr>
        <w:t>-Sep-2024</w:t>
      </w:r>
      <w:r w:rsidR="00FD478C" w:rsidRPr="00613BFA">
        <w:rPr>
          <w:sz w:val="44"/>
          <w:szCs w:val="44"/>
        </w:rPr>
        <w:t xml:space="preserve"> </w:t>
      </w:r>
    </w:p>
    <w:p w14:paraId="0F8C875F" w14:textId="1D0E51BD" w:rsidR="00FD478C" w:rsidRPr="00613BFA" w:rsidRDefault="00613BFA" w:rsidP="00FD478C">
      <w:pPr>
        <w:pStyle w:val="Subtitle"/>
        <w:rPr>
          <w:sz w:val="44"/>
          <w:szCs w:val="44"/>
        </w:rPr>
      </w:pPr>
      <w:r w:rsidRPr="00613BFA">
        <w:rPr>
          <w:sz w:val="44"/>
          <w:szCs w:val="44"/>
        </w:rPr>
        <w:t>Batch No DS2403</w:t>
      </w:r>
    </w:p>
    <w:p w14:paraId="1D31F4C5" w14:textId="77777777" w:rsidR="576062CF" w:rsidRDefault="576062CF" w:rsidP="00DF3215"/>
    <w:p w14:paraId="2087F851" w14:textId="77777777" w:rsidR="717E282B" w:rsidRDefault="717E282B" w:rsidP="00DF3215"/>
    <w:p w14:paraId="1B4E1199" w14:textId="77777777" w:rsidR="717E282B" w:rsidRDefault="717E282B" w:rsidP="00DF3215"/>
    <w:p w14:paraId="1D05C9B7" w14:textId="77777777" w:rsidR="717E282B" w:rsidRDefault="717E282B" w:rsidP="00DF3215"/>
    <w:p w14:paraId="02182EA0" w14:textId="77777777" w:rsidR="717E282B" w:rsidRDefault="717E282B" w:rsidP="00DF3215"/>
    <w:p w14:paraId="74C16BFD" w14:textId="77777777" w:rsidR="709762D6" w:rsidRDefault="709762D6" w:rsidP="00DF3215"/>
    <w:p w14:paraId="3B58CE23" w14:textId="77777777" w:rsidR="709762D6" w:rsidRDefault="709762D6" w:rsidP="00DF3215"/>
    <w:p w14:paraId="58E8DD9E" w14:textId="77777777" w:rsidR="717E282B" w:rsidRDefault="717E282B" w:rsidP="00DF3215"/>
    <w:p w14:paraId="788AEC7B" w14:textId="77777777" w:rsidR="5643BF48" w:rsidRDefault="5643BF48" w:rsidP="00DF3215"/>
    <w:p w14:paraId="049F3515" w14:textId="77777777" w:rsidR="733B038C" w:rsidRDefault="733B038C" w:rsidP="00DF3215"/>
    <w:p w14:paraId="0F26617D" w14:textId="77777777" w:rsidR="576062CF" w:rsidRDefault="576062CF" w:rsidP="00613BFA">
      <w:pPr>
        <w:ind w:firstLine="0"/>
      </w:pPr>
      <w:r>
        <w:br w:type="page"/>
      </w:r>
    </w:p>
    <w:p w14:paraId="4E769FBF" w14:textId="77777777" w:rsidR="00904DBE" w:rsidRPr="00E03A5B" w:rsidRDefault="00000000" w:rsidP="00904DBE">
      <w:pPr>
        <w:pStyle w:val="SectionTitle"/>
        <w:rPr>
          <w:sz w:val="32"/>
          <w:szCs w:val="32"/>
        </w:rPr>
      </w:pPr>
      <w:sdt>
        <w:sdtPr>
          <w:rPr>
            <w:sz w:val="32"/>
            <w:szCs w:val="32"/>
          </w:rPr>
          <w:id w:val="-1254123792"/>
          <w:placeholder>
            <w:docPart w:val="3A4B3FD55E844E2797B0E6989D1C3D89"/>
          </w:placeholder>
          <w:temporary/>
          <w:showingPlcHdr/>
          <w15:appearance w15:val="hidden"/>
        </w:sdtPr>
        <w:sdtContent>
          <w:r w:rsidR="00904DBE" w:rsidRPr="00E03A5B">
            <w:rPr>
              <w:sz w:val="32"/>
              <w:szCs w:val="32"/>
            </w:rPr>
            <w:t>Abstract</w:t>
          </w:r>
        </w:sdtContent>
      </w:sdt>
      <w:r w:rsidR="00904DBE" w:rsidRPr="00E03A5B">
        <w:rPr>
          <w:sz w:val="32"/>
          <w:szCs w:val="32"/>
        </w:rPr>
        <w:t xml:space="preserve"> </w:t>
      </w:r>
    </w:p>
    <w:p w14:paraId="72B616D0" w14:textId="44466A77" w:rsidR="576062CF" w:rsidRDefault="008938E0" w:rsidP="00500997">
      <w:r w:rsidRPr="008938E0">
        <w:t>Insurance  Company  working  as  commercial enterprise  from  last  few  years  have  been experiencing  fraud cases  for  all  type  of  claims. Amount claimed by fraudulent is significantly  huge  that  may  causes  serious  problems,  hence along with government, different organization also working  to detect  and  reduce  such activities. Such frauds occurred in  all areas  of insurance claim with  high severity  such  as insurance claimed towards auto sector is  fraud that  widely  claimed and prominent type, which can be done by fake accident claim.  So, we aim to  develop a project that work on insurance claim data set  to  detect  fraud  and  fake  claims  amount.  The  project implement machine learning algorithms to build model to label and  classify  claim.  Also,  to  study  comparative  study  of  all machine  learning  algorithms  used  for  classification  using confusion matrix in term soft accuracy, precision, recall etc. For fraudulent  transaction  validation,  machine  learning  model  is built using Python Library.</w:t>
      </w:r>
    </w:p>
    <w:p w14:paraId="4E962E2F" w14:textId="77777777" w:rsidR="576062CF" w:rsidRDefault="576062CF">
      <w:r>
        <w:br w:type="page"/>
      </w:r>
    </w:p>
    <w:p w14:paraId="7A8ECF05" w14:textId="53A8E010" w:rsidR="00F77CC3" w:rsidRPr="00E03A5B" w:rsidRDefault="005D1A1B" w:rsidP="00F77CC3">
      <w:pPr>
        <w:pStyle w:val="SectionTitle"/>
        <w:jc w:val="left"/>
        <w:rPr>
          <w:sz w:val="32"/>
          <w:szCs w:val="32"/>
        </w:rPr>
      </w:pPr>
      <w:r w:rsidRPr="00E03A5B">
        <w:rPr>
          <w:sz w:val="32"/>
          <w:szCs w:val="32"/>
        </w:rPr>
        <w:lastRenderedPageBreak/>
        <w:t>Introduction</w:t>
      </w:r>
      <w:r w:rsidR="00500997" w:rsidRPr="00E03A5B">
        <w:rPr>
          <w:sz w:val="32"/>
          <w:szCs w:val="32"/>
        </w:rPr>
        <w:t xml:space="preserve"> </w:t>
      </w:r>
    </w:p>
    <w:p w14:paraId="4E0D330E" w14:textId="3A5DC09C" w:rsidR="576062CF" w:rsidRDefault="006F5D27" w:rsidP="576062CF">
      <w:r w:rsidRPr="006F5D27">
        <w:t>With the growth of the population of automobiles, auto insurance has progressively become an essential sector linked to global economic growth and people's lives. It is primarily responsible for covering the cost of damages due to natural catastrophes and vehicle accidents, which includes auto insurance and third-party motor car liability insurance</w:t>
      </w:r>
      <w:r>
        <w:t xml:space="preserve">. </w:t>
      </w:r>
      <w:r w:rsidRPr="006F5D27">
        <w:t>With more trust in the positive growth of the insurance sector, more capital will join the insurance market, thus making the competition between insurance firms very intense. Therefore, insurance firms concentrate on lowering costs and keeping a lead over competitors</w:t>
      </w:r>
      <w:r>
        <w:t xml:space="preserve">. </w:t>
      </w:r>
      <w:r w:rsidRPr="006F5D27">
        <w:t>But insurance fraud accounts for a significant proportion of insurance expenses. Insurance fraud not only lowers earnings in the insurance business, leading to substantial losses but also impacts the price strategy and social-economic advantages of the insurance firm in the long run</w:t>
      </w:r>
      <w:r>
        <w:t>.</w:t>
      </w:r>
    </w:p>
    <w:p w14:paraId="321C4FF2" w14:textId="344EB7A3" w:rsidR="00627EE0" w:rsidRDefault="00627EE0" w:rsidP="00DD3712">
      <w:r w:rsidRPr="00627EE0">
        <w:t xml:space="preserve">The main objective of this </w:t>
      </w:r>
      <w:r>
        <w:t>project</w:t>
      </w:r>
      <w:r w:rsidRPr="00627EE0">
        <w:t xml:space="preserve"> is to build a predictive machine learning model for the detection of fraudulent activity </w:t>
      </w:r>
      <w:r w:rsidR="001C0CF6">
        <w:t xml:space="preserve">in the insurance company </w:t>
      </w:r>
      <w:r w:rsidRPr="00627EE0">
        <w:t xml:space="preserve">using the most influential features from the chosen dataset. </w:t>
      </w:r>
      <w:r w:rsidR="00DD3712">
        <w:t>W</w:t>
      </w:r>
      <w:r w:rsidR="00DD3712" w:rsidRPr="00DD3712">
        <w:t>e detect the</w:t>
      </w:r>
      <w:r w:rsidR="00DD3712">
        <w:t xml:space="preserve"> </w:t>
      </w:r>
      <w:r w:rsidR="00DD3712" w:rsidRPr="00DD3712">
        <w:t xml:space="preserve">insurance fraud claim by using </w:t>
      </w:r>
      <w:r w:rsidR="00DD3712">
        <w:t>ten</w:t>
      </w:r>
      <w:r w:rsidR="00DD3712" w:rsidRPr="00DD3712">
        <w:t xml:space="preserve"> robust machine learning models, which include logistic regression, </w:t>
      </w:r>
      <w:r w:rsidR="00DD3712">
        <w:t xml:space="preserve">decision tree classification, random forest classification, Kneighbors classification, </w:t>
      </w:r>
      <w:r w:rsidR="00DD3712" w:rsidRPr="00DD3712">
        <w:t>support vector machine, naïve Bayes</w:t>
      </w:r>
      <w:r w:rsidR="00DD3712">
        <w:t>, ada boost classification, gradient boosting classification, bagging classification and extra tree classification models</w:t>
      </w:r>
      <w:r w:rsidR="00DD3712" w:rsidRPr="00DD3712">
        <w:t>. Finally, each algorithm's performance is examined based on the six evaluation measurements (accuracy, recall, precision, specificity, sensitivity, and F-1 score) using the confusion matrix.</w:t>
      </w:r>
      <w:r w:rsidR="00DD3712">
        <w:t xml:space="preserve"> The Gradient Boosting Classification model performs better in prediction of Insurance fraud. </w:t>
      </w:r>
      <w:r w:rsidR="00DD3712" w:rsidRPr="00DD3712">
        <w:t>The results of this study are helpful for the insurance industry, investors, and policyholders to obtain a better understanding of fraudulent claims and for detecting it using a predictive model. The model is effective since it is less time-consuming and demonstrates a higher accuracy rate, which is always desired by the three key stakeholders of an insurance claim</w:t>
      </w:r>
      <w:r w:rsidR="005E3390">
        <w:t>.</w:t>
      </w:r>
    </w:p>
    <w:p w14:paraId="110A048C" w14:textId="77777777" w:rsidR="005E3390" w:rsidRDefault="005E3390" w:rsidP="002B52E8">
      <w:pPr>
        <w:ind w:firstLine="0"/>
      </w:pPr>
    </w:p>
    <w:p w14:paraId="6B6C7C52" w14:textId="6BF9F6D9" w:rsidR="576062CF" w:rsidRPr="00E03A5B" w:rsidRDefault="005E3390" w:rsidP="005E3390">
      <w:pPr>
        <w:pStyle w:val="Heading1"/>
        <w:jc w:val="left"/>
        <w:rPr>
          <w:sz w:val="32"/>
          <w:szCs w:val="32"/>
        </w:rPr>
      </w:pPr>
      <w:r w:rsidRPr="00E03A5B">
        <w:rPr>
          <w:sz w:val="32"/>
          <w:szCs w:val="32"/>
        </w:rPr>
        <w:lastRenderedPageBreak/>
        <w:t>Problem Definition</w:t>
      </w:r>
    </w:p>
    <w:p w14:paraId="2A13DD2C" w14:textId="77777777" w:rsidR="00B80257" w:rsidRDefault="72E609EB" w:rsidP="00B80257">
      <w:r>
        <w:t xml:space="preserve"> </w:t>
      </w:r>
      <w:r w:rsidR="00B80257">
        <w:t xml:space="preserve">In this project, you are provided a dataset which has the details of the insurance policy along with the customer details. It also has the details of the accident on the basis of which the claims have been made. </w:t>
      </w:r>
    </w:p>
    <w:p w14:paraId="443B0A9F" w14:textId="32C6CF94" w:rsidR="00B80257" w:rsidRDefault="00B80257" w:rsidP="00625AD0">
      <w:r>
        <w:t>In this example, you will be working with some auto insurance data to demonstrate how you can create a predictive model that predicts if an insurance claim is fraudulent or not.</w:t>
      </w:r>
    </w:p>
    <w:p w14:paraId="25A47D9C" w14:textId="3F721F77" w:rsidR="576062CF" w:rsidRPr="00E03A5B" w:rsidRDefault="00625AD0" w:rsidP="007D4A2B">
      <w:pPr>
        <w:pStyle w:val="Heading2"/>
        <w:rPr>
          <w:sz w:val="32"/>
          <w:szCs w:val="32"/>
        </w:rPr>
      </w:pPr>
      <w:r w:rsidRPr="00E03A5B">
        <w:rPr>
          <w:sz w:val="32"/>
          <w:szCs w:val="32"/>
        </w:rPr>
        <w:t>Independent Variables</w:t>
      </w:r>
      <w:r w:rsidR="576062CF" w:rsidRPr="00E03A5B">
        <w:rPr>
          <w:sz w:val="32"/>
          <w:szCs w:val="32"/>
        </w:rPr>
        <w:t xml:space="preserve"> </w:t>
      </w:r>
    </w:p>
    <w:p w14:paraId="6BD0D81B" w14:textId="0E4A632F" w:rsidR="00625AD0" w:rsidRDefault="00625AD0" w:rsidP="00625AD0">
      <w:r>
        <w:t>1.</w:t>
      </w:r>
      <w:r>
        <w:tab/>
        <w:t>months_as_customer: Number of months of patronage</w:t>
      </w:r>
    </w:p>
    <w:p w14:paraId="45FF740D" w14:textId="77777777" w:rsidR="00625AD0" w:rsidRDefault="00625AD0" w:rsidP="00625AD0">
      <w:r>
        <w:t>2.</w:t>
      </w:r>
      <w:r>
        <w:tab/>
        <w:t>age: the length of time a customer has lived or a thing has existed</w:t>
      </w:r>
    </w:p>
    <w:p w14:paraId="7413F475" w14:textId="77777777" w:rsidR="00625AD0" w:rsidRDefault="00625AD0" w:rsidP="00625AD0">
      <w:r>
        <w:t>3.</w:t>
      </w:r>
      <w:r>
        <w:tab/>
        <w:t>policy_number: It is a unique id given to the customer, to track the subscription status and other details of customer</w:t>
      </w:r>
    </w:p>
    <w:p w14:paraId="3C960F43" w14:textId="77777777" w:rsidR="00625AD0" w:rsidRDefault="00625AD0" w:rsidP="00625AD0">
      <w:r>
        <w:t>4.</w:t>
      </w:r>
      <w:r>
        <w:tab/>
        <w:t>policy_bind_date:date which document that is given to customer after we accept your proposal for insurance</w:t>
      </w:r>
    </w:p>
    <w:p w14:paraId="63D44066" w14:textId="77777777" w:rsidR="00625AD0" w:rsidRDefault="00625AD0" w:rsidP="00625AD0">
      <w:r>
        <w:t>5.</w:t>
      </w:r>
      <w:r>
        <w:tab/>
        <w:t>policy_state: This identifies who is the insured, what risks or property are covered, the policy limits, and the policy period</w:t>
      </w:r>
    </w:p>
    <w:p w14:paraId="60B778B2" w14:textId="77777777" w:rsidR="00625AD0" w:rsidRDefault="00625AD0" w:rsidP="00625AD0">
      <w:r>
        <w:t>6.</w:t>
      </w:r>
      <w:r>
        <w:tab/>
        <w:t>policy_csl: is basically Combined Single Limit</w:t>
      </w:r>
    </w:p>
    <w:p w14:paraId="799E373A" w14:textId="77777777" w:rsidR="00625AD0" w:rsidRDefault="00625AD0" w:rsidP="00625AD0">
      <w:r>
        <w:t>7.</w:t>
      </w:r>
      <w:r>
        <w:tab/>
        <w:t>policy_deductable: the amount of money that a customer is responsible for paying toward an insured loss</w:t>
      </w:r>
    </w:p>
    <w:p w14:paraId="45B9A1DC" w14:textId="77777777" w:rsidR="00625AD0" w:rsidRDefault="00625AD0" w:rsidP="00625AD0">
      <w:r>
        <w:t>8.</w:t>
      </w:r>
      <w:r>
        <w:tab/>
        <w:t>policy_annual_premium: This means the amount of Regular Premium payable by the Policyholder in a Policy Year</w:t>
      </w:r>
    </w:p>
    <w:p w14:paraId="7D833D13" w14:textId="77777777" w:rsidR="00625AD0" w:rsidRDefault="00625AD0" w:rsidP="00625AD0">
      <w:r>
        <w:t>9.</w:t>
      </w:r>
      <w:r>
        <w:tab/>
        <w:t>umbrella_limit: This means extra insurance that provides protection beyond existing limits and coverages of other policies</w:t>
      </w:r>
    </w:p>
    <w:p w14:paraId="2ECAFF09" w14:textId="77777777" w:rsidR="00625AD0" w:rsidRDefault="00625AD0" w:rsidP="00625AD0">
      <w:r>
        <w:t>10.</w:t>
      </w:r>
      <w:r>
        <w:tab/>
        <w:t>insured_zip: It is the zip code where the insurance was made</w:t>
      </w:r>
    </w:p>
    <w:p w14:paraId="3CA6BCEF" w14:textId="3FE1A4F5" w:rsidR="00625AD0" w:rsidRDefault="00625AD0" w:rsidP="00625AD0">
      <w:r>
        <w:lastRenderedPageBreak/>
        <w:t>11.</w:t>
      </w:r>
      <w:r>
        <w:tab/>
        <w:t xml:space="preserve">insured_sex: This </w:t>
      </w:r>
      <w:r w:rsidR="00874B05">
        <w:t>refers</w:t>
      </w:r>
      <w:r>
        <w:t xml:space="preserve"> to either of the two main categories (male and female) into which customer are divided on the basis of their reproductive functions</w:t>
      </w:r>
    </w:p>
    <w:p w14:paraId="63AAED4C" w14:textId="77777777" w:rsidR="00625AD0" w:rsidRDefault="00625AD0" w:rsidP="00625AD0">
      <w:r>
        <w:t>12.</w:t>
      </w:r>
      <w:r>
        <w:tab/>
        <w:t>insured_education_level: This refers to the Level of education of the customer</w:t>
      </w:r>
    </w:p>
    <w:p w14:paraId="2F5E5999" w14:textId="77777777" w:rsidR="00625AD0" w:rsidRDefault="00625AD0" w:rsidP="00625AD0">
      <w:r>
        <w:t>13.</w:t>
      </w:r>
      <w:r>
        <w:tab/>
        <w:t>insured_occupation: This refers Occupation of the customer</w:t>
      </w:r>
    </w:p>
    <w:p w14:paraId="51A00604" w14:textId="77777777" w:rsidR="00625AD0" w:rsidRDefault="00625AD0" w:rsidP="00625AD0">
      <w:r>
        <w:t>14.</w:t>
      </w:r>
      <w:r>
        <w:tab/>
        <w:t>insured_hobbies: This refers to an activity done regularly by customer in his/her leisure time for pleasure.</w:t>
      </w:r>
    </w:p>
    <w:p w14:paraId="0313B394" w14:textId="77777777" w:rsidR="00625AD0" w:rsidRDefault="00625AD0" w:rsidP="00625AD0">
      <w:r>
        <w:t>15.</w:t>
      </w:r>
      <w:r>
        <w:tab/>
        <w:t>insured_relationship: This whether customer is: single; or. married; or. in a de facto relationship (that is, living together but not married); or. in a civil partnership</w:t>
      </w:r>
    </w:p>
    <w:p w14:paraId="25DCEC5D" w14:textId="77777777" w:rsidR="00625AD0" w:rsidRDefault="00625AD0" w:rsidP="00625AD0">
      <w:r>
        <w:t>16.</w:t>
      </w:r>
      <w:r>
        <w:tab/>
        <w:t>capital-gains: This refers to profit accrued due to insurance premium</w:t>
      </w:r>
    </w:p>
    <w:p w14:paraId="27647D16" w14:textId="77777777" w:rsidR="00625AD0" w:rsidRDefault="00625AD0" w:rsidP="00625AD0">
      <w:r>
        <w:t>17.</w:t>
      </w:r>
      <w:r>
        <w:tab/>
        <w:t>capital-loss: This refers to the losses incurred due to insurance claims</w:t>
      </w:r>
    </w:p>
    <w:p w14:paraId="551F828B" w14:textId="77777777" w:rsidR="00625AD0" w:rsidRDefault="00625AD0" w:rsidP="00625AD0">
      <w:r>
        <w:t>18.</w:t>
      </w:r>
      <w:r>
        <w:tab/>
        <w:t>incident_date: This refers to the date which claims where made by customers</w:t>
      </w:r>
    </w:p>
    <w:p w14:paraId="34DFE843" w14:textId="77777777" w:rsidR="00625AD0" w:rsidRDefault="00625AD0" w:rsidP="00625AD0">
      <w:r>
        <w:t>19.</w:t>
      </w:r>
      <w:r>
        <w:tab/>
        <w:t>incident_type: This refers to the type of claim/vehicle damage made by customer</w:t>
      </w:r>
    </w:p>
    <w:p w14:paraId="0CDE1D0C" w14:textId="77777777" w:rsidR="00625AD0" w:rsidRDefault="00625AD0" w:rsidP="00625AD0">
      <w:r>
        <w:t>20.</w:t>
      </w:r>
      <w:r>
        <w:tab/>
        <w:t>collision_type: This refers to the area of damage on the vehicle</w:t>
      </w:r>
    </w:p>
    <w:p w14:paraId="400D0C82" w14:textId="77777777" w:rsidR="00625AD0" w:rsidRDefault="00625AD0" w:rsidP="00625AD0">
      <w:r>
        <w:t>21.</w:t>
      </w:r>
      <w:r>
        <w:tab/>
        <w:t>incident_severity: This refers to the extent/level of damage</w:t>
      </w:r>
    </w:p>
    <w:p w14:paraId="4FA5A514" w14:textId="77777777" w:rsidR="00625AD0" w:rsidRDefault="00625AD0" w:rsidP="00625AD0">
      <w:r>
        <w:t>22.</w:t>
      </w:r>
      <w:r>
        <w:tab/>
        <w:t>authorities_contacted: This refers to the government agencies that were contacted after damage</w:t>
      </w:r>
    </w:p>
    <w:p w14:paraId="20BABF8B" w14:textId="77777777" w:rsidR="00625AD0" w:rsidRDefault="00625AD0" w:rsidP="00625AD0">
      <w:r>
        <w:t>23.</w:t>
      </w:r>
      <w:r>
        <w:tab/>
        <w:t>incident_state: This refers to the state at which the accident happened</w:t>
      </w:r>
    </w:p>
    <w:p w14:paraId="3752F1B7" w14:textId="77777777" w:rsidR="00625AD0" w:rsidRDefault="00625AD0" w:rsidP="00625AD0">
      <w:r>
        <w:t>24.</w:t>
      </w:r>
      <w:r>
        <w:tab/>
        <w:t>incident_city: This refers to the city at which the accident happened</w:t>
      </w:r>
    </w:p>
    <w:p w14:paraId="040FD87E" w14:textId="77777777" w:rsidR="00625AD0" w:rsidRDefault="00625AD0" w:rsidP="00625AD0">
      <w:r>
        <w:t>25.</w:t>
      </w:r>
      <w:r>
        <w:tab/>
        <w:t>1ncident_location: This refers to the location at which the accident happened</w:t>
      </w:r>
    </w:p>
    <w:p w14:paraId="6EF11989" w14:textId="77777777" w:rsidR="00625AD0" w:rsidRDefault="00625AD0" w:rsidP="00625AD0">
      <w:r>
        <w:t>26.</w:t>
      </w:r>
      <w:r>
        <w:tab/>
        <w:t>incident_hour_of_the_day: The period of the day which accident took place</w:t>
      </w:r>
    </w:p>
    <w:p w14:paraId="326D8CB7" w14:textId="77777777" w:rsidR="00625AD0" w:rsidRDefault="00625AD0" w:rsidP="00625AD0">
      <w:r>
        <w:t>27.</w:t>
      </w:r>
      <w:r>
        <w:tab/>
        <w:t>number_of_vehicles_involved: This refers to number of vehicles involved the accident</w:t>
      </w:r>
    </w:p>
    <w:p w14:paraId="2FBC0A58" w14:textId="77777777" w:rsidR="00625AD0" w:rsidRDefault="00625AD0" w:rsidP="00625AD0">
      <w:r>
        <w:t>28.</w:t>
      </w:r>
      <w:r>
        <w:tab/>
        <w:t>property_damage: This refers to whether property was damaged or not</w:t>
      </w:r>
    </w:p>
    <w:p w14:paraId="5BE59ED8" w14:textId="77777777" w:rsidR="00625AD0" w:rsidRDefault="00625AD0" w:rsidP="00625AD0">
      <w:r>
        <w:t>29.</w:t>
      </w:r>
      <w:r>
        <w:tab/>
        <w:t>bodily_injuries: This refers to injuries sustained</w:t>
      </w:r>
    </w:p>
    <w:p w14:paraId="130BAC3F" w14:textId="77777777" w:rsidR="00625AD0" w:rsidRDefault="00625AD0" w:rsidP="00625AD0">
      <w:r>
        <w:t>30.</w:t>
      </w:r>
      <w:r>
        <w:tab/>
        <w:t>witnesses: This refers to the number of witnesses involved</w:t>
      </w:r>
    </w:p>
    <w:p w14:paraId="41DBB651" w14:textId="77777777" w:rsidR="00625AD0" w:rsidRDefault="00625AD0" w:rsidP="00625AD0">
      <w:r>
        <w:lastRenderedPageBreak/>
        <w:t>31.</w:t>
      </w:r>
      <w:r>
        <w:tab/>
        <w:t>police_report_available: This refers to whether the report on damage was documented or not</w:t>
      </w:r>
    </w:p>
    <w:p w14:paraId="24EE1B91" w14:textId="77777777" w:rsidR="00625AD0" w:rsidRDefault="00625AD0" w:rsidP="00625AD0">
      <w:r>
        <w:t>32.</w:t>
      </w:r>
      <w:r>
        <w:tab/>
        <w:t>total_claim_amount: This refers to the financial implications involved in claims</w:t>
      </w:r>
    </w:p>
    <w:p w14:paraId="5DA450DB" w14:textId="77777777" w:rsidR="00625AD0" w:rsidRDefault="00625AD0" w:rsidP="00625AD0">
      <w:r>
        <w:t>33.</w:t>
      </w:r>
      <w:r>
        <w:tab/>
        <w:t>injury_claim: This refers to physical injuries sustained</w:t>
      </w:r>
    </w:p>
    <w:p w14:paraId="03BED0D5" w14:textId="77777777" w:rsidR="00625AD0" w:rsidRDefault="00625AD0" w:rsidP="00625AD0">
      <w:r>
        <w:t>34.</w:t>
      </w:r>
      <w:r>
        <w:tab/>
        <w:t>property_claim: This refers to property damages during incident</w:t>
      </w:r>
    </w:p>
    <w:p w14:paraId="4A5E24BD" w14:textId="77777777" w:rsidR="00625AD0" w:rsidRDefault="00625AD0" w:rsidP="00625AD0">
      <w:r>
        <w:t>35.</w:t>
      </w:r>
      <w:r>
        <w:tab/>
        <w:t>vehicle_claim: This refers to property damages during incident</w:t>
      </w:r>
    </w:p>
    <w:p w14:paraId="18B44AB1" w14:textId="77777777" w:rsidR="00625AD0" w:rsidRDefault="00625AD0" w:rsidP="00625AD0">
      <w:r>
        <w:t>36.</w:t>
      </w:r>
      <w:r>
        <w:tab/>
        <w:t>auto_make: This refers to the make of the vehicle</w:t>
      </w:r>
    </w:p>
    <w:p w14:paraId="57A22E95" w14:textId="77777777" w:rsidR="00625AD0" w:rsidRDefault="00625AD0" w:rsidP="00625AD0">
      <w:r>
        <w:t>37.</w:t>
      </w:r>
      <w:r>
        <w:tab/>
        <w:t>auto_model: This refers to the model of the vehicle</w:t>
      </w:r>
    </w:p>
    <w:p w14:paraId="03E1F282" w14:textId="77777777" w:rsidR="00625AD0" w:rsidRDefault="00625AD0" w:rsidP="00625AD0">
      <w:r>
        <w:t>38.</w:t>
      </w:r>
      <w:r>
        <w:tab/>
        <w:t>auto_year: This refers to the year which the vehicle was manufactured</w:t>
      </w:r>
    </w:p>
    <w:p w14:paraId="0E2119AE" w14:textId="77777777" w:rsidR="00625AD0" w:rsidRDefault="00625AD0" w:rsidP="00625AD0">
      <w:r>
        <w:t>39.</w:t>
      </w:r>
      <w:r>
        <w:tab/>
        <w:t>_c39:</w:t>
      </w:r>
    </w:p>
    <w:p w14:paraId="4F9768E8" w14:textId="19952DBD" w:rsidR="00CE38FD" w:rsidRDefault="00625AD0" w:rsidP="00E03A5B">
      <w:r>
        <w:t>40.</w:t>
      </w:r>
      <w:r>
        <w:tab/>
        <w:t>fraud_reported</w:t>
      </w:r>
    </w:p>
    <w:p w14:paraId="5E868D3C" w14:textId="77777777" w:rsidR="00E03A5B" w:rsidRDefault="00E03A5B" w:rsidP="00E03A5B"/>
    <w:p w14:paraId="2857A735" w14:textId="2B5CB2E7" w:rsidR="00CE38FD" w:rsidRPr="00E03A5B" w:rsidRDefault="00CE38FD" w:rsidP="00CE38FD">
      <w:pPr>
        <w:ind w:firstLine="0"/>
        <w:rPr>
          <w:b/>
          <w:bCs/>
          <w:i/>
          <w:iCs/>
          <w:sz w:val="32"/>
          <w:szCs w:val="32"/>
        </w:rPr>
      </w:pPr>
      <w:r w:rsidRPr="00E03A5B">
        <w:rPr>
          <w:b/>
          <w:bCs/>
          <w:i/>
          <w:iCs/>
          <w:sz w:val="32"/>
          <w:szCs w:val="32"/>
        </w:rPr>
        <w:t>Dataset Link</w:t>
      </w:r>
    </w:p>
    <w:p w14:paraId="6CF8A839" w14:textId="61DFB2D3" w:rsidR="00CE38FD" w:rsidRPr="00CE38FD" w:rsidRDefault="00CE38FD" w:rsidP="00CE38FD">
      <w:pPr>
        <w:ind w:firstLine="0"/>
      </w:pPr>
      <w:r w:rsidRPr="00CE38FD">
        <w:t>https://github.com/dsrscientist/Data-Science-ML-Capstone-Projects/blob/master/Automobile_insurance_fraud.csv</w:t>
      </w:r>
    </w:p>
    <w:p w14:paraId="2DDA8FC0" w14:textId="77777777" w:rsidR="001D292B" w:rsidRDefault="001D292B" w:rsidP="00625AD0"/>
    <w:p w14:paraId="34C98BB2" w14:textId="77777777" w:rsidR="001D292B" w:rsidRPr="00E03A5B" w:rsidRDefault="001D292B" w:rsidP="001D292B">
      <w:pPr>
        <w:pStyle w:val="Heading3"/>
        <w:rPr>
          <w:sz w:val="32"/>
          <w:szCs w:val="32"/>
        </w:rPr>
      </w:pPr>
      <w:r w:rsidRPr="00E03A5B">
        <w:rPr>
          <w:sz w:val="32"/>
          <w:szCs w:val="32"/>
        </w:rPr>
        <w:t xml:space="preserve">Data Analysis </w:t>
      </w:r>
    </w:p>
    <w:p w14:paraId="19C9DED4" w14:textId="30767FC5" w:rsidR="006F4709" w:rsidRDefault="001D292B" w:rsidP="006F4709">
      <w:r>
        <w:t xml:space="preserve">The first step is to import the libraries for data preprocessing, </w:t>
      </w:r>
      <w:r w:rsidR="00BB2B7A">
        <w:t>ML</w:t>
      </w:r>
      <w:r>
        <w:t xml:space="preserve"> model building, training and evaluation. </w:t>
      </w:r>
      <w:r w:rsidR="00A87555">
        <w:t xml:space="preserve">The Insurance claim fraud detection dataset </w:t>
      </w:r>
      <w:r w:rsidR="00874B05">
        <w:t>consist of</w:t>
      </w:r>
      <w:r w:rsidR="00A87555">
        <w:t xml:space="preserve"> 1000 rows and 40 columns.</w:t>
      </w:r>
      <w:r w:rsidR="00874B05">
        <w:t xml:space="preserve"> </w:t>
      </w:r>
      <w:r w:rsidR="00024E89">
        <w:t>The dataset contains punctuation and null records are present in the dataset.</w:t>
      </w:r>
      <w:r>
        <w:t xml:space="preserve"> I used regular expression to remove the punctuations in the dataset.</w:t>
      </w:r>
      <w:r w:rsidR="00024E89">
        <w:t xml:space="preserve"> </w:t>
      </w:r>
      <w:r>
        <w:t>I</w:t>
      </w:r>
      <w:r w:rsidR="00024E89">
        <w:t xml:space="preserve"> applied</w:t>
      </w:r>
      <w:r>
        <w:t xml:space="preserve"> the</w:t>
      </w:r>
      <w:r w:rsidR="00024E89">
        <w:t xml:space="preserve"> </w:t>
      </w:r>
      <w:r>
        <w:t>Scikit learn library SimpleImputer</w:t>
      </w:r>
      <w:r w:rsidR="00024E89">
        <w:t xml:space="preserve"> function to </w:t>
      </w:r>
      <w:r>
        <w:t>remove the</w:t>
      </w:r>
      <w:r w:rsidR="00024E89">
        <w:t xml:space="preserve"> null records </w:t>
      </w:r>
      <w:r w:rsidR="00BB2B7A">
        <w:t>present in</w:t>
      </w:r>
      <w:r w:rsidR="00024E89">
        <w:t xml:space="preserve"> the dataset.</w:t>
      </w:r>
      <w:r w:rsidR="00D27D2E">
        <w:t xml:space="preserve"> There are no duplicate records present in the dataset.</w:t>
      </w:r>
      <w:r>
        <w:t xml:space="preserve"> The ML model can </w:t>
      </w:r>
      <w:r w:rsidR="002A5F0D">
        <w:t xml:space="preserve">only </w:t>
      </w:r>
      <w:r w:rsidR="002B4B6F">
        <w:t>understand</w:t>
      </w:r>
      <w:r>
        <w:t xml:space="preserve"> the </w:t>
      </w:r>
      <w:r w:rsidR="002B4B6F">
        <w:t xml:space="preserve">number type data for training and prediction so </w:t>
      </w:r>
      <w:r>
        <w:t xml:space="preserve">I used the scikit </w:t>
      </w:r>
      <w:r>
        <w:lastRenderedPageBreak/>
        <w:t>learn LabelEncoding technique to encode the categorical column</w:t>
      </w:r>
      <w:r w:rsidR="002B4B6F">
        <w:t xml:space="preserve"> data </w:t>
      </w:r>
      <w:r w:rsidR="002A5F0D" w:rsidRPr="002A5F0D">
        <w:t>with value between 0 and n_classes-1. It can be used to transform non-numerical labels to numerical labels.</w:t>
      </w:r>
      <w:r w:rsidR="003B5AAA">
        <w:t xml:space="preserve"> The s</w:t>
      </w:r>
      <w:r w:rsidR="003B5AAA" w:rsidRPr="003B5AAA">
        <w:t>ummary Statistics</w:t>
      </w:r>
      <w:r w:rsidR="003B5AAA">
        <w:t xml:space="preserve"> includes</w:t>
      </w:r>
      <w:r w:rsidR="003B5AAA" w:rsidRPr="003B5AAA">
        <w:t xml:space="preserve"> mean, median, mode, standard deviation</w:t>
      </w:r>
      <w:r w:rsidR="003B5AAA">
        <w:t xml:space="preserve"> using pandas describe method </w:t>
      </w:r>
      <w:r w:rsidR="003B5AAA" w:rsidRPr="003B5AAA">
        <w:t>to understand the distribution of data</w:t>
      </w:r>
      <w:r w:rsidR="003B5AAA">
        <w:t>.</w:t>
      </w:r>
    </w:p>
    <w:p w14:paraId="1B8CA119" w14:textId="77777777" w:rsidR="00BB2B7A" w:rsidRDefault="00BB2B7A" w:rsidP="0069213D">
      <w:pPr>
        <w:ind w:firstLine="0"/>
      </w:pPr>
    </w:p>
    <w:p w14:paraId="09C4048D" w14:textId="0AC89F5A" w:rsidR="00BB2B7A" w:rsidRPr="00E03A5B" w:rsidRDefault="002B4B6F" w:rsidP="002B4B6F">
      <w:pPr>
        <w:ind w:firstLine="0"/>
        <w:rPr>
          <w:b/>
          <w:bCs/>
          <w:i/>
          <w:iCs/>
          <w:sz w:val="32"/>
          <w:szCs w:val="32"/>
        </w:rPr>
      </w:pPr>
      <w:r w:rsidRPr="00E03A5B">
        <w:rPr>
          <w:b/>
          <w:bCs/>
          <w:i/>
          <w:iCs/>
          <w:sz w:val="32"/>
          <w:szCs w:val="32"/>
        </w:rPr>
        <w:t>Feature Extraction</w:t>
      </w:r>
    </w:p>
    <w:p w14:paraId="763C0531" w14:textId="45AC618A" w:rsidR="00BB2B7A" w:rsidRDefault="00BB2B7A" w:rsidP="002B4B6F">
      <w:pPr>
        <w:ind w:firstLine="0"/>
      </w:pPr>
      <w:r>
        <w:rPr>
          <w:b/>
          <w:bCs/>
          <w:i/>
          <w:iCs/>
        </w:rPr>
        <w:t xml:space="preserve">           </w:t>
      </w:r>
      <w:r>
        <w:t xml:space="preserve"> </w:t>
      </w:r>
      <w:r w:rsidRPr="00BB2B7A">
        <w:t>Feature extraction is a crucial step in the machine learning process. It involves transforming raw data into numerical features that can be used by machine learning algorithms to make predictions or identify patterns.</w:t>
      </w:r>
      <w:r>
        <w:t xml:space="preserve"> </w:t>
      </w:r>
      <w:r w:rsidRPr="00BB2B7A">
        <w:t>The main goal</w:t>
      </w:r>
      <w:r>
        <w:t xml:space="preserve"> of the feature extraction</w:t>
      </w:r>
      <w:r w:rsidRPr="00BB2B7A">
        <w:t xml:space="preserve"> is to reduce the dimensionality of the data while retaining the most important information. This helps in improving the efficiency and performance of machine learning models</w:t>
      </w:r>
      <w:r>
        <w:t>. I applied statistical Chi2 test for feature extraction using hypothesis testing to extract the important features for prediction of target or label data.</w:t>
      </w:r>
    </w:p>
    <w:p w14:paraId="17430802" w14:textId="77777777" w:rsidR="009846AF" w:rsidRPr="00BB2B7A" w:rsidRDefault="009846AF" w:rsidP="002B4B6F">
      <w:pPr>
        <w:ind w:firstLine="0"/>
      </w:pPr>
    </w:p>
    <w:p w14:paraId="70763411" w14:textId="63F462C9" w:rsidR="576062CF" w:rsidRPr="009846AF" w:rsidRDefault="00D213AF" w:rsidP="00D213AF">
      <w:pPr>
        <w:ind w:firstLine="0"/>
        <w:rPr>
          <w:b/>
          <w:bCs/>
          <w:i/>
          <w:iCs/>
          <w:sz w:val="32"/>
          <w:szCs w:val="32"/>
        </w:rPr>
      </w:pPr>
      <w:r w:rsidRPr="009846AF">
        <w:rPr>
          <w:b/>
          <w:bCs/>
          <w:i/>
          <w:iCs/>
          <w:sz w:val="32"/>
          <w:szCs w:val="32"/>
        </w:rPr>
        <w:t>Exploratory Data Analysis</w:t>
      </w:r>
      <w:r w:rsidR="72E609EB" w:rsidRPr="009846AF">
        <w:rPr>
          <w:b/>
          <w:bCs/>
          <w:i/>
          <w:iCs/>
          <w:sz w:val="32"/>
          <w:szCs w:val="32"/>
        </w:rPr>
        <w:t xml:space="preserve"> </w:t>
      </w:r>
    </w:p>
    <w:p w14:paraId="29FA2209" w14:textId="44BF3995" w:rsidR="00D213AF" w:rsidRDefault="00D213AF" w:rsidP="0069213D">
      <w:r w:rsidRPr="00D213AF">
        <w:t>Exploratory Data Analysis (EDA) is a crucial step in detecting insurance claim fraud. It helps uncover patterns, correlations, and anomalies in the data that might indicate fraudulent activity.</w:t>
      </w:r>
      <w:r>
        <w:t xml:space="preserve"> I used different EDA technique for univariate and multivariate analysis using matplotlib and seaborn library. The seaborn box Plot </w:t>
      </w:r>
      <w:r w:rsidR="0069213D">
        <w:t xml:space="preserve">is used </w:t>
      </w:r>
      <w:r>
        <w:t>to Identify the outliers and understand the distribution of numerical variables.</w:t>
      </w:r>
      <w:r w:rsidR="0069213D">
        <w:t xml:space="preserve"> </w:t>
      </w:r>
      <w:r>
        <w:t>The bar charts</w:t>
      </w:r>
      <w:r w:rsidR="0069213D">
        <w:t xml:space="preserve"> is used</w:t>
      </w:r>
      <w:r>
        <w:t xml:space="preserve"> to visualize the distribution of categorical variables. Then I used heatmaps to identify correlations between variables. The seaborn histplot is used to identify </w:t>
      </w:r>
      <w:r w:rsidR="00E568E5">
        <w:t xml:space="preserve">the </w:t>
      </w:r>
      <w:r>
        <w:t>skewness present in the dataset.</w:t>
      </w:r>
    </w:p>
    <w:p w14:paraId="71D07440" w14:textId="77777777" w:rsidR="00656C66" w:rsidRDefault="00656C66" w:rsidP="0069213D"/>
    <w:p w14:paraId="17578D91" w14:textId="77777777" w:rsidR="00656C66" w:rsidRDefault="00656C66" w:rsidP="0069213D"/>
    <w:p w14:paraId="3D4FE942" w14:textId="77777777" w:rsidR="0069213D" w:rsidRPr="00656C66" w:rsidRDefault="0069213D" w:rsidP="0069213D">
      <w:pPr>
        <w:ind w:firstLine="0"/>
        <w:rPr>
          <w:rStyle w:val="Heading5Char"/>
          <w:sz w:val="32"/>
          <w:szCs w:val="32"/>
        </w:rPr>
      </w:pPr>
      <w:r w:rsidRPr="00656C66">
        <w:rPr>
          <w:rStyle w:val="Heading5Char"/>
          <w:sz w:val="32"/>
          <w:szCs w:val="32"/>
        </w:rPr>
        <w:lastRenderedPageBreak/>
        <w:t>Pre-Processing Pipeline</w:t>
      </w:r>
    </w:p>
    <w:p w14:paraId="3D53E0DD" w14:textId="4C3A723E" w:rsidR="00101178" w:rsidRPr="00656C66" w:rsidRDefault="00101178" w:rsidP="0069213D">
      <w:pPr>
        <w:ind w:firstLine="0"/>
        <w:rPr>
          <w:rStyle w:val="Heading5Char"/>
          <w:sz w:val="28"/>
          <w:szCs w:val="28"/>
        </w:rPr>
      </w:pPr>
      <w:r w:rsidRPr="00656C66">
        <w:rPr>
          <w:rStyle w:val="Heading5Char"/>
          <w:sz w:val="28"/>
          <w:szCs w:val="28"/>
        </w:rPr>
        <w:t>1, Handling Missing Data</w:t>
      </w:r>
    </w:p>
    <w:p w14:paraId="07F692F9" w14:textId="741801F2" w:rsidR="00101178" w:rsidRPr="00902139" w:rsidRDefault="00101178" w:rsidP="0069213D">
      <w:pPr>
        <w:ind w:firstLine="0"/>
        <w:rPr>
          <w:rStyle w:val="Heading5Char"/>
          <w:b w:val="0"/>
          <w:bCs w:val="0"/>
          <w:i w:val="0"/>
          <w:iCs w:val="0"/>
          <w:lang w:val="en-IN"/>
        </w:rPr>
      </w:pPr>
      <w:r>
        <w:rPr>
          <w:rStyle w:val="Heading5Char"/>
        </w:rPr>
        <w:t xml:space="preserve">           </w:t>
      </w:r>
      <w:r>
        <w:rPr>
          <w:rStyle w:val="Heading5Char"/>
          <w:b w:val="0"/>
          <w:bCs w:val="0"/>
          <w:i w:val="0"/>
          <w:iCs w:val="0"/>
        </w:rPr>
        <w:t xml:space="preserve"> </w:t>
      </w:r>
      <w:r w:rsidRPr="00101178">
        <w:rPr>
          <w:rStyle w:val="Heading5Char"/>
          <w:b w:val="0"/>
          <w:bCs w:val="0"/>
          <w:i w:val="0"/>
          <w:iCs w:val="0"/>
        </w:rPr>
        <w:t>Missing data in machine learning is a type of data that contains “None” or “NaN” type of values. Missing data can be filled using basic python programming, pandas library, and a sci-kit learn library named SimpleImputer</w:t>
      </w:r>
      <w:r>
        <w:t xml:space="preserve">. </w:t>
      </w:r>
      <w:r w:rsidRPr="00101178">
        <w:rPr>
          <w:rStyle w:val="Heading5Char"/>
          <w:b w:val="0"/>
          <w:bCs w:val="0"/>
          <w:i w:val="0"/>
          <w:iCs w:val="0"/>
        </w:rPr>
        <w:t>Handling missing values using the sci-kit learns library SimpleImputer is the easiest and most convenient method of all the other missing data handling methods.</w:t>
      </w:r>
      <w:r>
        <w:rPr>
          <w:rStyle w:val="Heading5Char"/>
          <w:b w:val="0"/>
          <w:bCs w:val="0"/>
          <w:i w:val="0"/>
          <w:iCs w:val="0"/>
        </w:rPr>
        <w:t xml:space="preserve"> </w:t>
      </w:r>
      <w:r w:rsidRPr="00101178">
        <w:rPr>
          <w:rStyle w:val="Heading5Char"/>
          <w:b w:val="0"/>
          <w:bCs w:val="0"/>
          <w:i w:val="0"/>
          <w:iCs w:val="0"/>
        </w:rPr>
        <w:t>The analysis on the dataset shows that there are missing data present for the columns “collision_type”</w:t>
      </w:r>
      <w:r w:rsidR="00902139">
        <w:rPr>
          <w:rStyle w:val="Heading5Char"/>
          <w:b w:val="0"/>
          <w:bCs w:val="0"/>
          <w:i w:val="0"/>
          <w:iCs w:val="0"/>
        </w:rPr>
        <w:t>, “</w:t>
      </w:r>
      <w:r w:rsidR="00902139" w:rsidRPr="00902139">
        <w:rPr>
          <w:lang w:val="en-IN"/>
        </w:rPr>
        <w:t>property_damage</w:t>
      </w:r>
      <w:r w:rsidR="00902139">
        <w:rPr>
          <w:lang w:val="en-IN"/>
        </w:rPr>
        <w:t>”, “</w:t>
      </w:r>
      <w:r w:rsidR="00902139" w:rsidRPr="00902139">
        <w:rPr>
          <w:lang w:val="en-IN"/>
        </w:rPr>
        <w:t>police_report_available</w:t>
      </w:r>
      <w:r w:rsidR="00902139">
        <w:rPr>
          <w:lang w:val="en-IN"/>
        </w:rPr>
        <w:t xml:space="preserve">”, </w:t>
      </w:r>
      <w:r>
        <w:rPr>
          <w:rStyle w:val="Heading5Char"/>
          <w:b w:val="0"/>
          <w:bCs w:val="0"/>
          <w:i w:val="0"/>
          <w:iCs w:val="0"/>
        </w:rPr>
        <w:t xml:space="preserve"> </w:t>
      </w:r>
      <w:r w:rsidRPr="00101178">
        <w:rPr>
          <w:rStyle w:val="Heading5Char"/>
          <w:b w:val="0"/>
          <w:bCs w:val="0"/>
          <w:i w:val="0"/>
          <w:iCs w:val="0"/>
        </w:rPr>
        <w:t>“authorities_contacted”</w:t>
      </w:r>
      <w:r w:rsidR="00902139">
        <w:rPr>
          <w:rStyle w:val="Heading5Char"/>
          <w:b w:val="0"/>
          <w:bCs w:val="0"/>
          <w:i w:val="0"/>
          <w:iCs w:val="0"/>
        </w:rPr>
        <w:t xml:space="preserve"> and “</w:t>
      </w:r>
      <w:r w:rsidR="00902139" w:rsidRPr="00902139">
        <w:rPr>
          <w:lang w:val="en-IN"/>
        </w:rPr>
        <w:t>_c39</w:t>
      </w:r>
      <w:r w:rsidR="00902139">
        <w:rPr>
          <w:lang w:val="en-IN"/>
        </w:rPr>
        <w:t xml:space="preserve">” </w:t>
      </w:r>
      <w:r w:rsidRPr="00101178">
        <w:rPr>
          <w:rStyle w:val="Heading5Char"/>
          <w:b w:val="0"/>
          <w:bCs w:val="0"/>
          <w:i w:val="0"/>
          <w:iCs w:val="0"/>
        </w:rPr>
        <w:t xml:space="preserve"> in the dataset</w:t>
      </w:r>
      <w:r>
        <w:rPr>
          <w:rStyle w:val="Heading5Char"/>
          <w:b w:val="0"/>
          <w:bCs w:val="0"/>
          <w:i w:val="0"/>
          <w:iCs w:val="0"/>
        </w:rPr>
        <w:t>. I used Scikit learns library Simple Imputer to remove the null records in the dataset.</w:t>
      </w:r>
      <w:r w:rsidR="00CA4DE7">
        <w:rPr>
          <w:rStyle w:val="Heading5Char"/>
          <w:b w:val="0"/>
          <w:bCs w:val="0"/>
          <w:i w:val="0"/>
          <w:iCs w:val="0"/>
        </w:rPr>
        <w:t xml:space="preserve"> </w:t>
      </w:r>
    </w:p>
    <w:p w14:paraId="473B5A0A" w14:textId="77777777" w:rsidR="00CA4DE7" w:rsidRPr="00656C66" w:rsidRDefault="00CA4DE7" w:rsidP="0069213D">
      <w:pPr>
        <w:ind w:firstLine="0"/>
        <w:rPr>
          <w:rStyle w:val="Heading5Char"/>
          <w:sz w:val="28"/>
          <w:szCs w:val="28"/>
        </w:rPr>
      </w:pPr>
      <w:r w:rsidRPr="00656C66">
        <w:rPr>
          <w:rStyle w:val="Heading5Char"/>
          <w:sz w:val="28"/>
          <w:szCs w:val="28"/>
        </w:rPr>
        <w:t>2, Data Transformation</w:t>
      </w:r>
    </w:p>
    <w:p w14:paraId="10083E34" w14:textId="2DA58E2E" w:rsidR="576062CF" w:rsidRDefault="00CA4DE7" w:rsidP="0069213D">
      <w:pPr>
        <w:ind w:firstLine="0"/>
      </w:pPr>
      <w:r>
        <w:rPr>
          <w:rStyle w:val="Heading5Char"/>
          <w:b w:val="0"/>
          <w:bCs w:val="0"/>
          <w:i w:val="0"/>
          <w:iCs w:val="0"/>
        </w:rPr>
        <w:t xml:space="preserve">                </w:t>
      </w:r>
      <w:r w:rsidR="0069213D">
        <w:t xml:space="preserve">The </w:t>
      </w:r>
      <w:r w:rsidR="00240825">
        <w:t xml:space="preserve">output from the </w:t>
      </w:r>
      <w:r w:rsidR="0069213D">
        <w:t>univariate and bivariate analysis shows that there are outliers and skewness present in the dataset. The outliers</w:t>
      </w:r>
      <w:r>
        <w:t xml:space="preserve"> are</w:t>
      </w:r>
      <w:r w:rsidR="0069213D">
        <w:t xml:space="preserve"> removed using statistical z</w:t>
      </w:r>
      <w:r>
        <w:t>-</w:t>
      </w:r>
      <w:r w:rsidR="0069213D">
        <w:t>score test and the skewness are removed using power Transformer method in scikit learn library</w:t>
      </w:r>
      <w:r w:rsidR="00253526">
        <w:t>.</w:t>
      </w:r>
      <w:r w:rsidR="00895637" w:rsidRPr="00895637">
        <w:t xml:space="preserve"> SMOTE is </w:t>
      </w:r>
      <w:r w:rsidR="00D6664D">
        <w:t xml:space="preserve">the over sampling technique </w:t>
      </w:r>
      <w:r w:rsidR="00895637" w:rsidRPr="00895637">
        <w:t>specifically designed to tackle imbalanced datasets by generating synthetic samples for the minority class</w:t>
      </w:r>
      <w:r w:rsidR="00895637">
        <w:t xml:space="preserve">. </w:t>
      </w:r>
      <w:r w:rsidR="00D6664D">
        <w:t>I used the SMOTE oversampling technique to balance the imbalanced dataset.</w:t>
      </w:r>
      <w:r w:rsidR="00253526">
        <w:t xml:space="preserve"> </w:t>
      </w:r>
      <w:r w:rsidR="00AC46A2">
        <w:t xml:space="preserve">Then the standardization technique using scikit-learns library StandardScaler method is applied </w:t>
      </w:r>
      <w:r w:rsidR="00895637">
        <w:t>to</w:t>
      </w:r>
      <w:r w:rsidR="00AC46A2">
        <w:t xml:space="preserve"> the input data (x)</w:t>
      </w:r>
      <w:r w:rsidR="00E35AA1">
        <w:t xml:space="preserve"> t</w:t>
      </w:r>
      <w:r w:rsidR="00E35AA1" w:rsidRPr="00E35AA1">
        <w:t xml:space="preserve">hat ensures </w:t>
      </w:r>
      <w:r w:rsidR="00E35AA1">
        <w:t>the</w:t>
      </w:r>
      <w:r w:rsidR="00E35AA1" w:rsidRPr="00E35AA1">
        <w:t xml:space="preserve"> data is on a consistent scale. This process transforms the data such that it has a mean of 0 and a standard deviation of 1.</w:t>
      </w:r>
    </w:p>
    <w:p w14:paraId="34312D4C" w14:textId="77777777" w:rsidR="00656C66" w:rsidRDefault="00656C66" w:rsidP="0069213D">
      <w:pPr>
        <w:ind w:firstLine="0"/>
      </w:pPr>
    </w:p>
    <w:p w14:paraId="5574153D" w14:textId="444EB032" w:rsidR="007C64E3" w:rsidRPr="00656C66" w:rsidRDefault="007C64E3" w:rsidP="0069213D">
      <w:pPr>
        <w:ind w:firstLine="0"/>
        <w:rPr>
          <w:b/>
          <w:bCs/>
          <w:i/>
          <w:iCs/>
          <w:sz w:val="32"/>
          <w:szCs w:val="32"/>
        </w:rPr>
      </w:pPr>
      <w:r w:rsidRPr="00656C66">
        <w:rPr>
          <w:b/>
          <w:bCs/>
          <w:i/>
          <w:iCs/>
          <w:sz w:val="32"/>
          <w:szCs w:val="32"/>
        </w:rPr>
        <w:t>Building Machine Learning Models</w:t>
      </w:r>
    </w:p>
    <w:p w14:paraId="689FE369" w14:textId="126B2572" w:rsidR="00D6664D" w:rsidRDefault="00D6664D" w:rsidP="0069213D">
      <w:pPr>
        <w:ind w:firstLine="0"/>
      </w:pPr>
      <w:r>
        <w:rPr>
          <w:b/>
          <w:bCs/>
          <w:i/>
          <w:iCs/>
        </w:rPr>
        <w:t xml:space="preserve">            </w:t>
      </w:r>
      <w:r>
        <w:t xml:space="preserve">The dataset is split into training and test data with 30 percent of data is used for predicting the </w:t>
      </w:r>
      <w:r w:rsidR="006846F8">
        <w:t xml:space="preserve">insurance claim is fraud or not </w:t>
      </w:r>
      <w:r>
        <w:t>and remaining 70 percent of data is used for training the</w:t>
      </w:r>
      <w:r w:rsidR="006846F8">
        <w:t xml:space="preserve"> classification models. </w:t>
      </w:r>
      <w:r w:rsidR="002875E8">
        <w:t>The ten</w:t>
      </w:r>
      <w:r w:rsidR="002875E8" w:rsidRPr="002875E8">
        <w:t xml:space="preserve"> robust machine learning models, which include logistic regression, decision tree </w:t>
      </w:r>
      <w:r w:rsidR="002875E8" w:rsidRPr="002875E8">
        <w:lastRenderedPageBreak/>
        <w:t>classification, random forest classification, Kneighbors classification, support vector machine, naïve Bayes, ada boost classification, gradient boosting classification, bagging classification and extra tree classification models</w:t>
      </w:r>
      <w:r w:rsidRPr="00D6664D">
        <w:t xml:space="preserve"> are </w:t>
      </w:r>
      <w:r w:rsidR="006846F8">
        <w:t xml:space="preserve">trained </w:t>
      </w:r>
      <w:r w:rsidR="00107505">
        <w:t xml:space="preserve">on the training data </w:t>
      </w:r>
      <w:r w:rsidR="00770ADE">
        <w:t xml:space="preserve">and </w:t>
      </w:r>
      <w:r w:rsidR="00770ADE" w:rsidRPr="00D6664D">
        <w:t>tested</w:t>
      </w:r>
      <w:r w:rsidRPr="00D6664D">
        <w:t xml:space="preserve">  on  the </w:t>
      </w:r>
      <w:r w:rsidR="00107505">
        <w:t>test data</w:t>
      </w:r>
      <w:r>
        <w:t>.</w:t>
      </w:r>
      <w:r w:rsidRPr="00D6664D">
        <w:t xml:space="preserve"> On the basis of  the initial  model performance, different</w:t>
      </w:r>
      <w:r>
        <w:t xml:space="preserve"> </w:t>
      </w:r>
      <w:r w:rsidRPr="00D6664D">
        <w:t>features of the model are engineered and tested again. A  predictive  model  is  created  that  predicts  if  an</w:t>
      </w:r>
      <w:r>
        <w:t xml:space="preserve"> </w:t>
      </w:r>
      <w:r w:rsidRPr="00D6664D">
        <w:t>insurance claim is fraudulent or not.</w:t>
      </w:r>
      <w:r>
        <w:t xml:space="preserve"> </w:t>
      </w:r>
      <w:r w:rsidRPr="00D6664D">
        <w:t>Binary  Classification  task  takes  place  which  gives</w:t>
      </w:r>
      <w:r>
        <w:t xml:space="preserve"> </w:t>
      </w:r>
      <w:r w:rsidRPr="00D6664D">
        <w:t>answer  between  YES  or  NO.</w:t>
      </w:r>
      <w:r w:rsidR="00C35287">
        <w:t xml:space="preserve"> The cross validation technique is performed for each model with the cross validation </w:t>
      </w:r>
      <w:r w:rsidR="00F53CDF">
        <w:t xml:space="preserve">value </w:t>
      </w:r>
      <w:r w:rsidR="00C35287">
        <w:t>of 5 i.e cv=5</w:t>
      </w:r>
      <w:r w:rsidR="00F53CDF">
        <w:t xml:space="preserve"> </w:t>
      </w:r>
      <w:r w:rsidR="00F53CDF" w:rsidRPr="00F53CDF">
        <w:t>to evaluate the performance of a model on unseen data. It helps ensure that the model generalizes well and isn’t overfitting to the training data</w:t>
      </w:r>
      <w:r w:rsidR="00F53CDF">
        <w:t xml:space="preserve">. </w:t>
      </w:r>
      <w:r w:rsidR="00A6012D">
        <w:t xml:space="preserve">For each algorithm performance is examined based on the four evaluation measurements </w:t>
      </w:r>
      <w:r w:rsidR="00F53CDF">
        <w:t>that includes</w:t>
      </w:r>
      <w:r w:rsidR="00A6012D">
        <w:t xml:space="preserve"> accuracy score, precision score, recall score, R2 score. The ROC-Curve performance metrics on test data shows </w:t>
      </w:r>
      <w:r w:rsidR="00F53CDF">
        <w:t xml:space="preserve">that </w:t>
      </w:r>
      <w:r w:rsidR="00A6012D">
        <w:t>t</w:t>
      </w:r>
      <w:r w:rsidR="00107505">
        <w:t>he gradient boosting classification model result in best performance and</w:t>
      </w:r>
      <w:r w:rsidR="00DF1FEF">
        <w:t xml:space="preserve"> the model is fine tuned using scikit learns library GridSearchCV </w:t>
      </w:r>
      <w:r w:rsidR="00B52138">
        <w:t xml:space="preserve">method </w:t>
      </w:r>
      <w:r w:rsidR="00DF1FEF">
        <w:t xml:space="preserve">to optimize the model. </w:t>
      </w:r>
      <w:r w:rsidR="00DF1FEF" w:rsidRPr="00DF1FEF">
        <w:t>This method involves specifying a grid of hyperparameter values and evaluating every combination to find the best one</w:t>
      </w:r>
      <w:r w:rsidR="00DF1FEF">
        <w:t>. The Gradient boosting classification model</w:t>
      </w:r>
      <w:r w:rsidR="00107505">
        <w:t xml:space="preserve"> achieved 92 percent accuracy in prediction</w:t>
      </w:r>
      <w:r w:rsidR="00A6012D">
        <w:t xml:space="preserve"> for</w:t>
      </w:r>
      <w:r w:rsidR="00107505">
        <w:t xml:space="preserve"> the insurance claim fraudulent or not.</w:t>
      </w:r>
    </w:p>
    <w:p w14:paraId="48E756B7" w14:textId="77777777" w:rsidR="00AB781D" w:rsidRDefault="00AB781D" w:rsidP="0069213D">
      <w:pPr>
        <w:ind w:firstLine="0"/>
      </w:pPr>
    </w:p>
    <w:p w14:paraId="24CCA967" w14:textId="05949A2A" w:rsidR="00AB781D" w:rsidRPr="00FF22FE" w:rsidRDefault="00AB781D" w:rsidP="00AB781D">
      <w:pPr>
        <w:ind w:firstLine="0"/>
        <w:jc w:val="center"/>
        <w:rPr>
          <w:b/>
          <w:bCs/>
          <w:sz w:val="28"/>
          <w:szCs w:val="28"/>
        </w:rPr>
      </w:pPr>
      <w:r w:rsidRPr="00FF22FE">
        <w:rPr>
          <w:b/>
          <w:bCs/>
          <w:sz w:val="28"/>
          <w:szCs w:val="28"/>
        </w:rPr>
        <w:t xml:space="preserve">Table data shows the comparison </w:t>
      </w:r>
      <w:r w:rsidR="00770ADE" w:rsidRPr="00FF22FE">
        <w:rPr>
          <w:b/>
          <w:bCs/>
          <w:sz w:val="28"/>
          <w:szCs w:val="28"/>
        </w:rPr>
        <w:t>between</w:t>
      </w:r>
      <w:r w:rsidRPr="00FF22FE">
        <w:rPr>
          <w:b/>
          <w:bCs/>
          <w:sz w:val="28"/>
          <w:szCs w:val="28"/>
        </w:rPr>
        <w:t xml:space="preserve"> different machine learning algorithm</w:t>
      </w:r>
    </w:p>
    <w:tbl>
      <w:tblPr>
        <w:tblW w:w="9880" w:type="dxa"/>
        <w:tblLook w:val="04A0" w:firstRow="1" w:lastRow="0" w:firstColumn="1" w:lastColumn="0" w:noHBand="0" w:noVBand="1"/>
      </w:tblPr>
      <w:tblGrid>
        <w:gridCol w:w="2880"/>
        <w:gridCol w:w="1640"/>
        <w:gridCol w:w="1840"/>
        <w:gridCol w:w="1860"/>
        <w:gridCol w:w="1660"/>
      </w:tblGrid>
      <w:tr w:rsidR="00AB781D" w:rsidRPr="00AB781D" w14:paraId="0561C71D" w14:textId="77777777" w:rsidTr="00AB781D">
        <w:trPr>
          <w:trHeight w:val="660"/>
        </w:trPr>
        <w:tc>
          <w:tcPr>
            <w:tcW w:w="28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818E9F" w14:textId="77777777" w:rsidR="00AB781D" w:rsidRPr="00AB781D" w:rsidRDefault="00AB781D" w:rsidP="00AB781D">
            <w:pPr>
              <w:spacing w:line="240" w:lineRule="auto"/>
              <w:ind w:firstLine="0"/>
              <w:jc w:val="right"/>
              <w:rPr>
                <w:rFonts w:ascii="Segoe UI" w:eastAsia="Times New Roman" w:hAnsi="Segoe UI" w:cs="Segoe UI"/>
                <w:b/>
                <w:bCs/>
                <w:color w:val="000000"/>
                <w:lang w:val="en-IN" w:eastAsia="en-IN"/>
              </w:rPr>
            </w:pPr>
            <w:r w:rsidRPr="00AB781D">
              <w:rPr>
                <w:rFonts w:ascii="Segoe UI" w:eastAsia="Times New Roman" w:hAnsi="Segoe UI" w:cs="Segoe UI"/>
                <w:b/>
                <w:bCs/>
                <w:color w:val="000000"/>
                <w:lang w:val="en-IN" w:eastAsia="en-IN"/>
              </w:rPr>
              <w:t>Model name</w:t>
            </w:r>
          </w:p>
        </w:tc>
        <w:tc>
          <w:tcPr>
            <w:tcW w:w="1640" w:type="dxa"/>
            <w:tcBorders>
              <w:top w:val="single" w:sz="4" w:space="0" w:color="auto"/>
              <w:left w:val="nil"/>
              <w:bottom w:val="single" w:sz="4" w:space="0" w:color="auto"/>
              <w:right w:val="single" w:sz="4" w:space="0" w:color="auto"/>
            </w:tcBorders>
            <w:shd w:val="clear" w:color="000000" w:fill="FFFFFF"/>
            <w:vAlign w:val="center"/>
            <w:hideMark/>
          </w:tcPr>
          <w:p w14:paraId="12495FED" w14:textId="77777777" w:rsidR="00AB781D" w:rsidRPr="00AB781D" w:rsidRDefault="00AB781D" w:rsidP="00AB781D">
            <w:pPr>
              <w:spacing w:line="240" w:lineRule="auto"/>
              <w:ind w:firstLine="0"/>
              <w:jc w:val="right"/>
              <w:rPr>
                <w:rFonts w:ascii="Segoe UI" w:eastAsia="Times New Roman" w:hAnsi="Segoe UI" w:cs="Segoe UI"/>
                <w:b/>
                <w:bCs/>
                <w:color w:val="000000"/>
                <w:lang w:val="en-IN" w:eastAsia="en-IN"/>
              </w:rPr>
            </w:pPr>
            <w:r w:rsidRPr="00AB781D">
              <w:rPr>
                <w:rFonts w:ascii="Segoe UI" w:eastAsia="Times New Roman" w:hAnsi="Segoe UI" w:cs="Segoe UI"/>
                <w:b/>
                <w:bCs/>
                <w:color w:val="000000"/>
                <w:lang w:val="en-IN" w:eastAsia="en-IN"/>
              </w:rPr>
              <w:t>R2_score</w:t>
            </w:r>
          </w:p>
        </w:tc>
        <w:tc>
          <w:tcPr>
            <w:tcW w:w="1840" w:type="dxa"/>
            <w:tcBorders>
              <w:top w:val="single" w:sz="4" w:space="0" w:color="auto"/>
              <w:left w:val="nil"/>
              <w:bottom w:val="single" w:sz="4" w:space="0" w:color="auto"/>
              <w:right w:val="single" w:sz="4" w:space="0" w:color="auto"/>
            </w:tcBorders>
            <w:shd w:val="clear" w:color="000000" w:fill="FFFFFF"/>
            <w:vAlign w:val="center"/>
            <w:hideMark/>
          </w:tcPr>
          <w:p w14:paraId="23F1CBCF" w14:textId="77777777" w:rsidR="00AB781D" w:rsidRPr="00AB781D" w:rsidRDefault="00AB781D" w:rsidP="00AB781D">
            <w:pPr>
              <w:spacing w:line="240" w:lineRule="auto"/>
              <w:ind w:firstLine="0"/>
              <w:jc w:val="right"/>
              <w:rPr>
                <w:rFonts w:ascii="Segoe UI" w:eastAsia="Times New Roman" w:hAnsi="Segoe UI" w:cs="Segoe UI"/>
                <w:b/>
                <w:bCs/>
                <w:color w:val="000000"/>
                <w:lang w:val="en-IN" w:eastAsia="en-IN"/>
              </w:rPr>
            </w:pPr>
            <w:r w:rsidRPr="00AB781D">
              <w:rPr>
                <w:rFonts w:ascii="Segoe UI" w:eastAsia="Times New Roman" w:hAnsi="Segoe UI" w:cs="Segoe UI"/>
                <w:b/>
                <w:bCs/>
                <w:color w:val="000000"/>
                <w:lang w:val="en-IN" w:eastAsia="en-IN"/>
              </w:rPr>
              <w:t>Accuracy Score</w:t>
            </w:r>
          </w:p>
        </w:tc>
        <w:tc>
          <w:tcPr>
            <w:tcW w:w="1860" w:type="dxa"/>
            <w:tcBorders>
              <w:top w:val="single" w:sz="4" w:space="0" w:color="auto"/>
              <w:left w:val="nil"/>
              <w:bottom w:val="single" w:sz="4" w:space="0" w:color="auto"/>
              <w:right w:val="single" w:sz="4" w:space="0" w:color="auto"/>
            </w:tcBorders>
            <w:shd w:val="clear" w:color="000000" w:fill="FFFFFF"/>
            <w:vAlign w:val="center"/>
            <w:hideMark/>
          </w:tcPr>
          <w:p w14:paraId="0E248D55" w14:textId="77777777" w:rsidR="00AB781D" w:rsidRPr="00AB781D" w:rsidRDefault="00AB781D" w:rsidP="00AB781D">
            <w:pPr>
              <w:spacing w:line="240" w:lineRule="auto"/>
              <w:ind w:firstLine="0"/>
              <w:jc w:val="right"/>
              <w:rPr>
                <w:rFonts w:ascii="Segoe UI" w:eastAsia="Times New Roman" w:hAnsi="Segoe UI" w:cs="Segoe UI"/>
                <w:b/>
                <w:bCs/>
                <w:color w:val="000000"/>
                <w:lang w:val="en-IN" w:eastAsia="en-IN"/>
              </w:rPr>
            </w:pPr>
            <w:r w:rsidRPr="00AB781D">
              <w:rPr>
                <w:rFonts w:ascii="Segoe UI" w:eastAsia="Times New Roman" w:hAnsi="Segoe UI" w:cs="Segoe UI"/>
                <w:b/>
                <w:bCs/>
                <w:color w:val="000000"/>
                <w:lang w:val="en-IN" w:eastAsia="en-IN"/>
              </w:rPr>
              <w:t>Precision Score</w:t>
            </w:r>
          </w:p>
        </w:tc>
        <w:tc>
          <w:tcPr>
            <w:tcW w:w="1660" w:type="dxa"/>
            <w:tcBorders>
              <w:top w:val="single" w:sz="4" w:space="0" w:color="auto"/>
              <w:left w:val="nil"/>
              <w:bottom w:val="single" w:sz="4" w:space="0" w:color="auto"/>
              <w:right w:val="single" w:sz="4" w:space="0" w:color="auto"/>
            </w:tcBorders>
            <w:shd w:val="clear" w:color="000000" w:fill="FFFFFF"/>
            <w:vAlign w:val="center"/>
            <w:hideMark/>
          </w:tcPr>
          <w:p w14:paraId="2B4EB425" w14:textId="77777777" w:rsidR="00AB781D" w:rsidRPr="00AB781D" w:rsidRDefault="00AB781D" w:rsidP="00AB781D">
            <w:pPr>
              <w:spacing w:line="240" w:lineRule="auto"/>
              <w:ind w:firstLine="0"/>
              <w:jc w:val="right"/>
              <w:rPr>
                <w:rFonts w:ascii="Segoe UI" w:eastAsia="Times New Roman" w:hAnsi="Segoe UI" w:cs="Segoe UI"/>
                <w:b/>
                <w:bCs/>
                <w:color w:val="000000"/>
                <w:lang w:val="en-IN" w:eastAsia="en-IN"/>
              </w:rPr>
            </w:pPr>
            <w:r w:rsidRPr="00AB781D">
              <w:rPr>
                <w:rFonts w:ascii="Segoe UI" w:eastAsia="Times New Roman" w:hAnsi="Segoe UI" w:cs="Segoe UI"/>
                <w:b/>
                <w:bCs/>
                <w:color w:val="000000"/>
                <w:lang w:val="en-IN" w:eastAsia="en-IN"/>
              </w:rPr>
              <w:t>Recall Score</w:t>
            </w:r>
          </w:p>
        </w:tc>
      </w:tr>
      <w:tr w:rsidR="00AB781D" w:rsidRPr="00AB781D" w14:paraId="26F86BCD" w14:textId="77777777" w:rsidTr="00AB781D">
        <w:trPr>
          <w:trHeight w:val="99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13204495"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AdaBoostClassifier</w:t>
            </w:r>
          </w:p>
        </w:tc>
        <w:tc>
          <w:tcPr>
            <w:tcW w:w="1640" w:type="dxa"/>
            <w:tcBorders>
              <w:top w:val="nil"/>
              <w:left w:val="nil"/>
              <w:bottom w:val="single" w:sz="4" w:space="0" w:color="auto"/>
              <w:right w:val="single" w:sz="4" w:space="0" w:color="auto"/>
            </w:tcBorders>
            <w:shd w:val="clear" w:color="000000" w:fill="FFFFFF"/>
            <w:vAlign w:val="center"/>
            <w:hideMark/>
          </w:tcPr>
          <w:p w14:paraId="57F3BF93"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0.686411</w:t>
            </w:r>
          </w:p>
        </w:tc>
        <w:tc>
          <w:tcPr>
            <w:tcW w:w="1840" w:type="dxa"/>
            <w:tcBorders>
              <w:top w:val="nil"/>
              <w:left w:val="nil"/>
              <w:bottom w:val="single" w:sz="4" w:space="0" w:color="auto"/>
              <w:right w:val="single" w:sz="4" w:space="0" w:color="auto"/>
            </w:tcBorders>
            <w:shd w:val="clear" w:color="000000" w:fill="FFFFFF"/>
            <w:vAlign w:val="center"/>
            <w:hideMark/>
          </w:tcPr>
          <w:p w14:paraId="3D095420"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0.922222</w:t>
            </w:r>
          </w:p>
        </w:tc>
        <w:tc>
          <w:tcPr>
            <w:tcW w:w="1860" w:type="dxa"/>
            <w:tcBorders>
              <w:top w:val="nil"/>
              <w:left w:val="nil"/>
              <w:bottom w:val="single" w:sz="4" w:space="0" w:color="auto"/>
              <w:right w:val="single" w:sz="4" w:space="0" w:color="auto"/>
            </w:tcBorders>
            <w:shd w:val="clear" w:color="000000" w:fill="FFFFFF"/>
            <w:vAlign w:val="center"/>
            <w:hideMark/>
          </w:tcPr>
          <w:p w14:paraId="29ED34C8"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0.916667</w:t>
            </w:r>
          </w:p>
        </w:tc>
        <w:tc>
          <w:tcPr>
            <w:tcW w:w="1660" w:type="dxa"/>
            <w:tcBorders>
              <w:top w:val="nil"/>
              <w:left w:val="nil"/>
              <w:bottom w:val="single" w:sz="4" w:space="0" w:color="auto"/>
              <w:right w:val="single" w:sz="4" w:space="0" w:color="auto"/>
            </w:tcBorders>
            <w:shd w:val="clear" w:color="000000" w:fill="FFFFFF"/>
            <w:vAlign w:val="center"/>
            <w:hideMark/>
          </w:tcPr>
          <w:p w14:paraId="0C0E9861"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0.942857</w:t>
            </w:r>
          </w:p>
        </w:tc>
      </w:tr>
      <w:tr w:rsidR="00AB781D" w:rsidRPr="00AB781D" w14:paraId="1958CBD0" w14:textId="77777777" w:rsidTr="00AB781D">
        <w:trPr>
          <w:trHeight w:val="132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234C518B"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GradientBoostingClassifier</w:t>
            </w:r>
          </w:p>
        </w:tc>
        <w:tc>
          <w:tcPr>
            <w:tcW w:w="1640" w:type="dxa"/>
            <w:tcBorders>
              <w:top w:val="nil"/>
              <w:left w:val="nil"/>
              <w:bottom w:val="single" w:sz="4" w:space="0" w:color="auto"/>
              <w:right w:val="single" w:sz="4" w:space="0" w:color="auto"/>
            </w:tcBorders>
            <w:shd w:val="clear" w:color="000000" w:fill="FFFFFF"/>
            <w:vAlign w:val="center"/>
            <w:hideMark/>
          </w:tcPr>
          <w:p w14:paraId="41E11292"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0.686411</w:t>
            </w:r>
          </w:p>
        </w:tc>
        <w:tc>
          <w:tcPr>
            <w:tcW w:w="1840" w:type="dxa"/>
            <w:tcBorders>
              <w:top w:val="nil"/>
              <w:left w:val="nil"/>
              <w:bottom w:val="single" w:sz="4" w:space="0" w:color="auto"/>
              <w:right w:val="single" w:sz="4" w:space="0" w:color="auto"/>
            </w:tcBorders>
            <w:shd w:val="clear" w:color="000000" w:fill="FFFFFF"/>
            <w:vAlign w:val="center"/>
            <w:hideMark/>
          </w:tcPr>
          <w:p w14:paraId="7292330B"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0.922222</w:t>
            </w:r>
          </w:p>
        </w:tc>
        <w:tc>
          <w:tcPr>
            <w:tcW w:w="1860" w:type="dxa"/>
            <w:tcBorders>
              <w:top w:val="nil"/>
              <w:left w:val="nil"/>
              <w:bottom w:val="single" w:sz="4" w:space="0" w:color="auto"/>
              <w:right w:val="single" w:sz="4" w:space="0" w:color="auto"/>
            </w:tcBorders>
            <w:shd w:val="clear" w:color="000000" w:fill="FFFFFF"/>
            <w:vAlign w:val="center"/>
            <w:hideMark/>
          </w:tcPr>
          <w:p w14:paraId="6DBD1C30"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0.913386</w:t>
            </w:r>
          </w:p>
        </w:tc>
        <w:tc>
          <w:tcPr>
            <w:tcW w:w="1660" w:type="dxa"/>
            <w:tcBorders>
              <w:top w:val="nil"/>
              <w:left w:val="nil"/>
              <w:bottom w:val="single" w:sz="4" w:space="0" w:color="auto"/>
              <w:right w:val="single" w:sz="4" w:space="0" w:color="auto"/>
            </w:tcBorders>
            <w:shd w:val="clear" w:color="000000" w:fill="FFFFFF"/>
            <w:vAlign w:val="center"/>
            <w:hideMark/>
          </w:tcPr>
          <w:p w14:paraId="0AEF4C8F"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0.946939</w:t>
            </w:r>
          </w:p>
        </w:tc>
      </w:tr>
      <w:tr w:rsidR="00AB781D" w:rsidRPr="00AB781D" w14:paraId="57E385BF" w14:textId="77777777" w:rsidTr="00AB781D">
        <w:trPr>
          <w:trHeight w:val="99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7E8FB76F"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lastRenderedPageBreak/>
              <w:t>RandomForestClassifier</w:t>
            </w:r>
          </w:p>
        </w:tc>
        <w:tc>
          <w:tcPr>
            <w:tcW w:w="1640" w:type="dxa"/>
            <w:tcBorders>
              <w:top w:val="nil"/>
              <w:left w:val="nil"/>
              <w:bottom w:val="single" w:sz="4" w:space="0" w:color="auto"/>
              <w:right w:val="single" w:sz="4" w:space="0" w:color="auto"/>
            </w:tcBorders>
            <w:shd w:val="clear" w:color="000000" w:fill="FFFFFF"/>
            <w:vAlign w:val="center"/>
            <w:hideMark/>
          </w:tcPr>
          <w:p w14:paraId="6A7D2B76"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0.560976</w:t>
            </w:r>
          </w:p>
        </w:tc>
        <w:tc>
          <w:tcPr>
            <w:tcW w:w="1840" w:type="dxa"/>
            <w:tcBorders>
              <w:top w:val="nil"/>
              <w:left w:val="nil"/>
              <w:bottom w:val="single" w:sz="4" w:space="0" w:color="auto"/>
              <w:right w:val="single" w:sz="4" w:space="0" w:color="auto"/>
            </w:tcBorders>
            <w:shd w:val="clear" w:color="000000" w:fill="FFFFFF"/>
            <w:vAlign w:val="center"/>
            <w:hideMark/>
          </w:tcPr>
          <w:p w14:paraId="5EF93DBC"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0.891111</w:t>
            </w:r>
          </w:p>
        </w:tc>
        <w:tc>
          <w:tcPr>
            <w:tcW w:w="1860" w:type="dxa"/>
            <w:tcBorders>
              <w:top w:val="nil"/>
              <w:left w:val="nil"/>
              <w:bottom w:val="single" w:sz="4" w:space="0" w:color="auto"/>
              <w:right w:val="single" w:sz="4" w:space="0" w:color="auto"/>
            </w:tcBorders>
            <w:shd w:val="clear" w:color="000000" w:fill="FFFFFF"/>
            <w:vAlign w:val="center"/>
            <w:hideMark/>
          </w:tcPr>
          <w:p w14:paraId="1AC23668"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0.904959</w:t>
            </w:r>
          </w:p>
        </w:tc>
        <w:tc>
          <w:tcPr>
            <w:tcW w:w="1660" w:type="dxa"/>
            <w:tcBorders>
              <w:top w:val="nil"/>
              <w:left w:val="nil"/>
              <w:bottom w:val="single" w:sz="4" w:space="0" w:color="auto"/>
              <w:right w:val="single" w:sz="4" w:space="0" w:color="auto"/>
            </w:tcBorders>
            <w:shd w:val="clear" w:color="000000" w:fill="FFFFFF"/>
            <w:vAlign w:val="center"/>
            <w:hideMark/>
          </w:tcPr>
          <w:p w14:paraId="27ADF6D8"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0.893878</w:t>
            </w:r>
          </w:p>
        </w:tc>
      </w:tr>
      <w:tr w:rsidR="00AB781D" w:rsidRPr="00AB781D" w14:paraId="754E03D3" w14:textId="77777777" w:rsidTr="00AB781D">
        <w:trPr>
          <w:trHeight w:val="99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4E8EE2F4"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BaggingClassifier</w:t>
            </w:r>
          </w:p>
        </w:tc>
        <w:tc>
          <w:tcPr>
            <w:tcW w:w="1640" w:type="dxa"/>
            <w:tcBorders>
              <w:top w:val="nil"/>
              <w:left w:val="nil"/>
              <w:bottom w:val="single" w:sz="4" w:space="0" w:color="auto"/>
              <w:right w:val="single" w:sz="4" w:space="0" w:color="auto"/>
            </w:tcBorders>
            <w:shd w:val="clear" w:color="000000" w:fill="FFFFFF"/>
            <w:vAlign w:val="center"/>
            <w:hideMark/>
          </w:tcPr>
          <w:p w14:paraId="5AA57A10"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0.507218</w:t>
            </w:r>
          </w:p>
        </w:tc>
        <w:tc>
          <w:tcPr>
            <w:tcW w:w="1840" w:type="dxa"/>
            <w:tcBorders>
              <w:top w:val="nil"/>
              <w:left w:val="nil"/>
              <w:bottom w:val="single" w:sz="4" w:space="0" w:color="auto"/>
              <w:right w:val="single" w:sz="4" w:space="0" w:color="auto"/>
            </w:tcBorders>
            <w:shd w:val="clear" w:color="000000" w:fill="FFFFFF"/>
            <w:vAlign w:val="center"/>
            <w:hideMark/>
          </w:tcPr>
          <w:p w14:paraId="1948A656"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0.877778</w:t>
            </w:r>
          </w:p>
        </w:tc>
        <w:tc>
          <w:tcPr>
            <w:tcW w:w="1860" w:type="dxa"/>
            <w:tcBorders>
              <w:top w:val="nil"/>
              <w:left w:val="nil"/>
              <w:bottom w:val="single" w:sz="4" w:space="0" w:color="auto"/>
              <w:right w:val="single" w:sz="4" w:space="0" w:color="auto"/>
            </w:tcBorders>
            <w:shd w:val="clear" w:color="000000" w:fill="FFFFFF"/>
            <w:vAlign w:val="center"/>
            <w:hideMark/>
          </w:tcPr>
          <w:p w14:paraId="1321E1A6"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0.892562</w:t>
            </w:r>
          </w:p>
        </w:tc>
        <w:tc>
          <w:tcPr>
            <w:tcW w:w="1660" w:type="dxa"/>
            <w:tcBorders>
              <w:top w:val="nil"/>
              <w:left w:val="nil"/>
              <w:bottom w:val="single" w:sz="4" w:space="0" w:color="auto"/>
              <w:right w:val="single" w:sz="4" w:space="0" w:color="auto"/>
            </w:tcBorders>
            <w:shd w:val="clear" w:color="000000" w:fill="FFFFFF"/>
            <w:vAlign w:val="center"/>
            <w:hideMark/>
          </w:tcPr>
          <w:p w14:paraId="15DA5DD2"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0.881633</w:t>
            </w:r>
          </w:p>
        </w:tc>
      </w:tr>
      <w:tr w:rsidR="00AB781D" w:rsidRPr="00AB781D" w14:paraId="7B0EE5CC" w14:textId="77777777" w:rsidTr="00AB781D">
        <w:trPr>
          <w:trHeight w:val="99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4CF59AE1"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ExtraTreesClassifier</w:t>
            </w:r>
          </w:p>
        </w:tc>
        <w:tc>
          <w:tcPr>
            <w:tcW w:w="1640" w:type="dxa"/>
            <w:tcBorders>
              <w:top w:val="nil"/>
              <w:left w:val="nil"/>
              <w:bottom w:val="single" w:sz="4" w:space="0" w:color="auto"/>
              <w:right w:val="single" w:sz="4" w:space="0" w:color="auto"/>
            </w:tcBorders>
            <w:shd w:val="clear" w:color="000000" w:fill="FFFFFF"/>
            <w:vAlign w:val="center"/>
            <w:hideMark/>
          </w:tcPr>
          <w:p w14:paraId="054392DE"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0.42658</w:t>
            </w:r>
          </w:p>
        </w:tc>
        <w:tc>
          <w:tcPr>
            <w:tcW w:w="1840" w:type="dxa"/>
            <w:tcBorders>
              <w:top w:val="nil"/>
              <w:left w:val="nil"/>
              <w:bottom w:val="single" w:sz="4" w:space="0" w:color="auto"/>
              <w:right w:val="single" w:sz="4" w:space="0" w:color="auto"/>
            </w:tcBorders>
            <w:shd w:val="clear" w:color="000000" w:fill="FFFFFF"/>
            <w:vAlign w:val="center"/>
            <w:hideMark/>
          </w:tcPr>
          <w:p w14:paraId="0C65FC0F"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0.857778</w:t>
            </w:r>
          </w:p>
        </w:tc>
        <w:tc>
          <w:tcPr>
            <w:tcW w:w="1860" w:type="dxa"/>
            <w:tcBorders>
              <w:top w:val="nil"/>
              <w:left w:val="nil"/>
              <w:bottom w:val="single" w:sz="4" w:space="0" w:color="auto"/>
              <w:right w:val="single" w:sz="4" w:space="0" w:color="auto"/>
            </w:tcBorders>
            <w:shd w:val="clear" w:color="000000" w:fill="FFFFFF"/>
            <w:vAlign w:val="center"/>
            <w:hideMark/>
          </w:tcPr>
          <w:p w14:paraId="3F8381C6"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0.878661</w:t>
            </w:r>
          </w:p>
        </w:tc>
        <w:tc>
          <w:tcPr>
            <w:tcW w:w="1660" w:type="dxa"/>
            <w:tcBorders>
              <w:top w:val="nil"/>
              <w:left w:val="nil"/>
              <w:bottom w:val="single" w:sz="4" w:space="0" w:color="auto"/>
              <w:right w:val="single" w:sz="4" w:space="0" w:color="auto"/>
            </w:tcBorders>
            <w:shd w:val="clear" w:color="000000" w:fill="FFFFFF"/>
            <w:vAlign w:val="center"/>
            <w:hideMark/>
          </w:tcPr>
          <w:p w14:paraId="331656DB"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0.857143</w:t>
            </w:r>
          </w:p>
        </w:tc>
      </w:tr>
      <w:tr w:rsidR="00AB781D" w:rsidRPr="00AB781D" w14:paraId="51493A67" w14:textId="77777777" w:rsidTr="00AB781D">
        <w:trPr>
          <w:trHeight w:val="99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0592C5F0"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DecisionTreeClassifier</w:t>
            </w:r>
          </w:p>
        </w:tc>
        <w:tc>
          <w:tcPr>
            <w:tcW w:w="1640" w:type="dxa"/>
            <w:tcBorders>
              <w:top w:val="nil"/>
              <w:left w:val="nil"/>
              <w:bottom w:val="single" w:sz="4" w:space="0" w:color="auto"/>
              <w:right w:val="single" w:sz="4" w:space="0" w:color="auto"/>
            </w:tcBorders>
            <w:shd w:val="clear" w:color="000000" w:fill="FFFFFF"/>
            <w:vAlign w:val="center"/>
            <w:hideMark/>
          </w:tcPr>
          <w:p w14:paraId="6AC0415B"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0.390742</w:t>
            </w:r>
          </w:p>
        </w:tc>
        <w:tc>
          <w:tcPr>
            <w:tcW w:w="1840" w:type="dxa"/>
            <w:tcBorders>
              <w:top w:val="nil"/>
              <w:left w:val="nil"/>
              <w:bottom w:val="single" w:sz="4" w:space="0" w:color="auto"/>
              <w:right w:val="single" w:sz="4" w:space="0" w:color="auto"/>
            </w:tcBorders>
            <w:shd w:val="clear" w:color="000000" w:fill="FFFFFF"/>
            <w:vAlign w:val="center"/>
            <w:hideMark/>
          </w:tcPr>
          <w:p w14:paraId="6C983099"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0.848889</w:t>
            </w:r>
          </w:p>
        </w:tc>
        <w:tc>
          <w:tcPr>
            <w:tcW w:w="1860" w:type="dxa"/>
            <w:tcBorders>
              <w:top w:val="nil"/>
              <w:left w:val="nil"/>
              <w:bottom w:val="single" w:sz="4" w:space="0" w:color="auto"/>
              <w:right w:val="single" w:sz="4" w:space="0" w:color="auto"/>
            </w:tcBorders>
            <w:shd w:val="clear" w:color="000000" w:fill="FFFFFF"/>
            <w:vAlign w:val="center"/>
            <w:hideMark/>
          </w:tcPr>
          <w:p w14:paraId="258D570B"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0.876596</w:t>
            </w:r>
          </w:p>
        </w:tc>
        <w:tc>
          <w:tcPr>
            <w:tcW w:w="1660" w:type="dxa"/>
            <w:tcBorders>
              <w:top w:val="nil"/>
              <w:left w:val="nil"/>
              <w:bottom w:val="single" w:sz="4" w:space="0" w:color="auto"/>
              <w:right w:val="single" w:sz="4" w:space="0" w:color="auto"/>
            </w:tcBorders>
            <w:shd w:val="clear" w:color="000000" w:fill="FFFFFF"/>
            <w:vAlign w:val="center"/>
            <w:hideMark/>
          </w:tcPr>
          <w:p w14:paraId="3A510568"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0.840816</w:t>
            </w:r>
          </w:p>
        </w:tc>
      </w:tr>
      <w:tr w:rsidR="00AB781D" w:rsidRPr="00AB781D" w14:paraId="67718439" w14:textId="77777777" w:rsidTr="00AB781D">
        <w:trPr>
          <w:trHeight w:val="33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0152502C"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SVC</w:t>
            </w:r>
          </w:p>
        </w:tc>
        <w:tc>
          <w:tcPr>
            <w:tcW w:w="1640" w:type="dxa"/>
            <w:tcBorders>
              <w:top w:val="nil"/>
              <w:left w:val="nil"/>
              <w:bottom w:val="single" w:sz="4" w:space="0" w:color="auto"/>
              <w:right w:val="single" w:sz="4" w:space="0" w:color="auto"/>
            </w:tcBorders>
            <w:shd w:val="clear" w:color="000000" w:fill="FFFFFF"/>
            <w:vAlign w:val="center"/>
            <w:hideMark/>
          </w:tcPr>
          <w:p w14:paraId="4DDA57CA"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0.336984</w:t>
            </w:r>
          </w:p>
        </w:tc>
        <w:tc>
          <w:tcPr>
            <w:tcW w:w="1840" w:type="dxa"/>
            <w:tcBorders>
              <w:top w:val="nil"/>
              <w:left w:val="nil"/>
              <w:bottom w:val="single" w:sz="4" w:space="0" w:color="auto"/>
              <w:right w:val="single" w:sz="4" w:space="0" w:color="auto"/>
            </w:tcBorders>
            <w:shd w:val="clear" w:color="000000" w:fill="FFFFFF"/>
            <w:vAlign w:val="center"/>
            <w:hideMark/>
          </w:tcPr>
          <w:p w14:paraId="4C66B5E0"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0.835556</w:t>
            </w:r>
          </w:p>
        </w:tc>
        <w:tc>
          <w:tcPr>
            <w:tcW w:w="1860" w:type="dxa"/>
            <w:tcBorders>
              <w:top w:val="nil"/>
              <w:left w:val="nil"/>
              <w:bottom w:val="single" w:sz="4" w:space="0" w:color="auto"/>
              <w:right w:val="single" w:sz="4" w:space="0" w:color="auto"/>
            </w:tcBorders>
            <w:shd w:val="clear" w:color="000000" w:fill="FFFFFF"/>
            <w:vAlign w:val="center"/>
            <w:hideMark/>
          </w:tcPr>
          <w:p w14:paraId="1B5C4159"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0.905213</w:t>
            </w:r>
          </w:p>
        </w:tc>
        <w:tc>
          <w:tcPr>
            <w:tcW w:w="1660" w:type="dxa"/>
            <w:tcBorders>
              <w:top w:val="nil"/>
              <w:left w:val="nil"/>
              <w:bottom w:val="single" w:sz="4" w:space="0" w:color="auto"/>
              <w:right w:val="single" w:sz="4" w:space="0" w:color="auto"/>
            </w:tcBorders>
            <w:shd w:val="clear" w:color="000000" w:fill="FFFFFF"/>
            <w:vAlign w:val="center"/>
            <w:hideMark/>
          </w:tcPr>
          <w:p w14:paraId="3D43A72F"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0.779592</w:t>
            </w:r>
          </w:p>
        </w:tc>
      </w:tr>
      <w:tr w:rsidR="00AB781D" w:rsidRPr="00AB781D" w14:paraId="46C51E00" w14:textId="77777777" w:rsidTr="00AB781D">
        <w:trPr>
          <w:trHeight w:val="99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08EA69DC"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KNeighborsClassifier</w:t>
            </w:r>
          </w:p>
        </w:tc>
        <w:tc>
          <w:tcPr>
            <w:tcW w:w="1640" w:type="dxa"/>
            <w:tcBorders>
              <w:top w:val="nil"/>
              <w:left w:val="nil"/>
              <w:bottom w:val="single" w:sz="4" w:space="0" w:color="auto"/>
              <w:right w:val="single" w:sz="4" w:space="0" w:color="auto"/>
            </w:tcBorders>
            <w:shd w:val="clear" w:color="000000" w:fill="FFFFFF"/>
            <w:vAlign w:val="center"/>
            <w:hideMark/>
          </w:tcPr>
          <w:p w14:paraId="23EBC6A9"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0.283225</w:t>
            </w:r>
          </w:p>
        </w:tc>
        <w:tc>
          <w:tcPr>
            <w:tcW w:w="1840" w:type="dxa"/>
            <w:tcBorders>
              <w:top w:val="nil"/>
              <w:left w:val="nil"/>
              <w:bottom w:val="single" w:sz="4" w:space="0" w:color="auto"/>
              <w:right w:val="single" w:sz="4" w:space="0" w:color="auto"/>
            </w:tcBorders>
            <w:shd w:val="clear" w:color="000000" w:fill="FFFFFF"/>
            <w:vAlign w:val="center"/>
            <w:hideMark/>
          </w:tcPr>
          <w:p w14:paraId="2730FB8A"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0.822222</w:t>
            </w:r>
          </w:p>
        </w:tc>
        <w:tc>
          <w:tcPr>
            <w:tcW w:w="1860" w:type="dxa"/>
            <w:tcBorders>
              <w:top w:val="nil"/>
              <w:left w:val="nil"/>
              <w:bottom w:val="single" w:sz="4" w:space="0" w:color="auto"/>
              <w:right w:val="single" w:sz="4" w:space="0" w:color="auto"/>
            </w:tcBorders>
            <w:shd w:val="clear" w:color="000000" w:fill="FFFFFF"/>
            <w:vAlign w:val="center"/>
            <w:hideMark/>
          </w:tcPr>
          <w:p w14:paraId="1D2EB52D"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0.818533</w:t>
            </w:r>
          </w:p>
        </w:tc>
        <w:tc>
          <w:tcPr>
            <w:tcW w:w="1660" w:type="dxa"/>
            <w:tcBorders>
              <w:top w:val="nil"/>
              <w:left w:val="nil"/>
              <w:bottom w:val="single" w:sz="4" w:space="0" w:color="auto"/>
              <w:right w:val="single" w:sz="4" w:space="0" w:color="auto"/>
            </w:tcBorders>
            <w:shd w:val="clear" w:color="000000" w:fill="FFFFFF"/>
            <w:vAlign w:val="center"/>
            <w:hideMark/>
          </w:tcPr>
          <w:p w14:paraId="23E9433C"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0.865306</w:t>
            </w:r>
          </w:p>
        </w:tc>
      </w:tr>
      <w:tr w:rsidR="00AB781D" w:rsidRPr="00AB781D" w14:paraId="2DAC43D2" w14:textId="77777777" w:rsidTr="00AB781D">
        <w:trPr>
          <w:trHeight w:val="99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131CD19A"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Logistic Regression</w:t>
            </w:r>
          </w:p>
        </w:tc>
        <w:tc>
          <w:tcPr>
            <w:tcW w:w="1640" w:type="dxa"/>
            <w:tcBorders>
              <w:top w:val="nil"/>
              <w:left w:val="nil"/>
              <w:bottom w:val="single" w:sz="4" w:space="0" w:color="auto"/>
              <w:right w:val="single" w:sz="4" w:space="0" w:color="auto"/>
            </w:tcBorders>
            <w:shd w:val="clear" w:color="000000" w:fill="FFFFFF"/>
            <w:vAlign w:val="center"/>
            <w:hideMark/>
          </w:tcPr>
          <w:p w14:paraId="53A1AE20"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0.256346</w:t>
            </w:r>
          </w:p>
        </w:tc>
        <w:tc>
          <w:tcPr>
            <w:tcW w:w="1840" w:type="dxa"/>
            <w:tcBorders>
              <w:top w:val="nil"/>
              <w:left w:val="nil"/>
              <w:bottom w:val="single" w:sz="4" w:space="0" w:color="auto"/>
              <w:right w:val="single" w:sz="4" w:space="0" w:color="auto"/>
            </w:tcBorders>
            <w:shd w:val="clear" w:color="000000" w:fill="FFFFFF"/>
            <w:vAlign w:val="center"/>
            <w:hideMark/>
          </w:tcPr>
          <w:p w14:paraId="7CA1EFC4"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0.815556</w:t>
            </w:r>
          </w:p>
        </w:tc>
        <w:tc>
          <w:tcPr>
            <w:tcW w:w="1860" w:type="dxa"/>
            <w:tcBorders>
              <w:top w:val="nil"/>
              <w:left w:val="nil"/>
              <w:bottom w:val="single" w:sz="4" w:space="0" w:color="auto"/>
              <w:right w:val="single" w:sz="4" w:space="0" w:color="auto"/>
            </w:tcBorders>
            <w:shd w:val="clear" w:color="000000" w:fill="FFFFFF"/>
            <w:vAlign w:val="center"/>
            <w:hideMark/>
          </w:tcPr>
          <w:p w14:paraId="6B7832DA"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0.852174</w:t>
            </w:r>
          </w:p>
        </w:tc>
        <w:tc>
          <w:tcPr>
            <w:tcW w:w="1660" w:type="dxa"/>
            <w:tcBorders>
              <w:top w:val="nil"/>
              <w:left w:val="nil"/>
              <w:bottom w:val="single" w:sz="4" w:space="0" w:color="auto"/>
              <w:right w:val="single" w:sz="4" w:space="0" w:color="auto"/>
            </w:tcBorders>
            <w:shd w:val="clear" w:color="000000" w:fill="FFFFFF"/>
            <w:vAlign w:val="center"/>
            <w:hideMark/>
          </w:tcPr>
          <w:p w14:paraId="7D43D0C0"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w:t>
            </w:r>
          </w:p>
        </w:tc>
      </w:tr>
      <w:tr w:rsidR="00AB781D" w:rsidRPr="00AB781D" w14:paraId="2E100A58" w14:textId="77777777" w:rsidTr="00AB781D">
        <w:trPr>
          <w:trHeight w:val="660"/>
        </w:trPr>
        <w:tc>
          <w:tcPr>
            <w:tcW w:w="2880" w:type="dxa"/>
            <w:tcBorders>
              <w:top w:val="nil"/>
              <w:left w:val="single" w:sz="4" w:space="0" w:color="auto"/>
              <w:bottom w:val="single" w:sz="4" w:space="0" w:color="auto"/>
              <w:right w:val="single" w:sz="4" w:space="0" w:color="auto"/>
            </w:tcBorders>
            <w:shd w:val="clear" w:color="000000" w:fill="FFFFFF"/>
            <w:vAlign w:val="center"/>
            <w:hideMark/>
          </w:tcPr>
          <w:p w14:paraId="44B2A2AF"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GaussianNB</w:t>
            </w:r>
          </w:p>
        </w:tc>
        <w:tc>
          <w:tcPr>
            <w:tcW w:w="1640" w:type="dxa"/>
            <w:tcBorders>
              <w:top w:val="nil"/>
              <w:left w:val="nil"/>
              <w:bottom w:val="single" w:sz="4" w:space="0" w:color="auto"/>
              <w:right w:val="single" w:sz="4" w:space="0" w:color="auto"/>
            </w:tcBorders>
            <w:shd w:val="clear" w:color="000000" w:fill="FFFFFF"/>
            <w:vAlign w:val="center"/>
            <w:hideMark/>
          </w:tcPr>
          <w:p w14:paraId="1417F3C9"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0.112992</w:t>
            </w:r>
          </w:p>
        </w:tc>
        <w:tc>
          <w:tcPr>
            <w:tcW w:w="1840" w:type="dxa"/>
            <w:tcBorders>
              <w:top w:val="nil"/>
              <w:left w:val="nil"/>
              <w:bottom w:val="single" w:sz="4" w:space="0" w:color="auto"/>
              <w:right w:val="single" w:sz="4" w:space="0" w:color="auto"/>
            </w:tcBorders>
            <w:shd w:val="clear" w:color="000000" w:fill="FFFFFF"/>
            <w:vAlign w:val="center"/>
            <w:hideMark/>
          </w:tcPr>
          <w:p w14:paraId="75F0222F"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0.78</w:t>
            </w:r>
          </w:p>
        </w:tc>
        <w:tc>
          <w:tcPr>
            <w:tcW w:w="1860" w:type="dxa"/>
            <w:tcBorders>
              <w:top w:val="nil"/>
              <w:left w:val="nil"/>
              <w:bottom w:val="single" w:sz="4" w:space="0" w:color="auto"/>
              <w:right w:val="single" w:sz="4" w:space="0" w:color="auto"/>
            </w:tcBorders>
            <w:shd w:val="clear" w:color="000000" w:fill="FFFFFF"/>
            <w:vAlign w:val="center"/>
            <w:hideMark/>
          </w:tcPr>
          <w:p w14:paraId="185C5FCF"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0.787402</w:t>
            </w:r>
          </w:p>
        </w:tc>
        <w:tc>
          <w:tcPr>
            <w:tcW w:w="1660" w:type="dxa"/>
            <w:tcBorders>
              <w:top w:val="nil"/>
              <w:left w:val="nil"/>
              <w:bottom w:val="single" w:sz="4" w:space="0" w:color="auto"/>
              <w:right w:val="single" w:sz="4" w:space="0" w:color="auto"/>
            </w:tcBorders>
            <w:shd w:val="clear" w:color="000000" w:fill="FFFFFF"/>
            <w:vAlign w:val="center"/>
            <w:hideMark/>
          </w:tcPr>
          <w:p w14:paraId="2AD4500F" w14:textId="77777777" w:rsidR="00AB781D" w:rsidRPr="00AB781D" w:rsidRDefault="00AB781D" w:rsidP="00AB781D">
            <w:pPr>
              <w:spacing w:line="240" w:lineRule="auto"/>
              <w:ind w:firstLine="0"/>
              <w:jc w:val="right"/>
              <w:rPr>
                <w:rFonts w:ascii="Segoe UI" w:eastAsia="Times New Roman" w:hAnsi="Segoe UI" w:cs="Segoe UI"/>
                <w:color w:val="000000"/>
                <w:lang w:val="en-IN" w:eastAsia="en-IN"/>
              </w:rPr>
            </w:pPr>
            <w:r w:rsidRPr="00AB781D">
              <w:rPr>
                <w:rFonts w:ascii="Segoe UI" w:eastAsia="Times New Roman" w:hAnsi="Segoe UI" w:cs="Segoe UI"/>
                <w:color w:val="000000"/>
                <w:lang w:val="en-IN" w:eastAsia="en-IN"/>
              </w:rPr>
              <w:t>0.816327</w:t>
            </w:r>
          </w:p>
        </w:tc>
      </w:tr>
    </w:tbl>
    <w:p w14:paraId="3A1F1D5E" w14:textId="77777777" w:rsidR="00AB781D" w:rsidRDefault="00AB781D" w:rsidP="0069213D">
      <w:pPr>
        <w:ind w:firstLine="0"/>
      </w:pPr>
    </w:p>
    <w:p w14:paraId="14E12BF9" w14:textId="77777777" w:rsidR="005C752D" w:rsidRDefault="005C752D" w:rsidP="0069213D">
      <w:pPr>
        <w:ind w:firstLine="0"/>
      </w:pPr>
    </w:p>
    <w:p w14:paraId="1FC79774" w14:textId="621E12E2" w:rsidR="005C752D" w:rsidRPr="009B69D9" w:rsidRDefault="005C752D" w:rsidP="0069213D">
      <w:pPr>
        <w:ind w:firstLine="0"/>
        <w:rPr>
          <w:b/>
          <w:bCs/>
          <w:i/>
          <w:iCs/>
          <w:sz w:val="32"/>
          <w:szCs w:val="32"/>
        </w:rPr>
      </w:pPr>
      <w:r w:rsidRPr="009B69D9">
        <w:rPr>
          <w:b/>
          <w:bCs/>
          <w:i/>
          <w:iCs/>
          <w:sz w:val="32"/>
          <w:szCs w:val="32"/>
        </w:rPr>
        <w:t>Concluding Remarks</w:t>
      </w:r>
    </w:p>
    <w:p w14:paraId="56F9592F" w14:textId="6B9CE91D" w:rsidR="576062CF" w:rsidRPr="00410CAE" w:rsidRDefault="005C752D" w:rsidP="00410CAE">
      <w:pPr>
        <w:ind w:firstLine="0"/>
      </w:pPr>
      <w:r>
        <w:t xml:space="preserve">             The </w:t>
      </w:r>
      <w:r w:rsidR="001973E5">
        <w:t>gradient boosting classification algorithm performed better</w:t>
      </w:r>
      <w:r w:rsidR="009B69D9">
        <w:t xml:space="preserve"> in prediction of insurance claim fraud</w:t>
      </w:r>
      <w:r w:rsidR="001973E5">
        <w:t xml:space="preserve"> when compared to other classification model.</w:t>
      </w:r>
    </w:p>
    <w:sectPr w:rsidR="576062CF" w:rsidRPr="00410CAE">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647DAE" w14:textId="77777777" w:rsidR="008017E4" w:rsidRDefault="008017E4">
      <w:pPr>
        <w:spacing w:line="240" w:lineRule="auto"/>
      </w:pPr>
      <w:r>
        <w:separator/>
      </w:r>
    </w:p>
  </w:endnote>
  <w:endnote w:type="continuationSeparator" w:id="0">
    <w:p w14:paraId="188C74A3" w14:textId="77777777" w:rsidR="008017E4" w:rsidRDefault="008017E4">
      <w:pPr>
        <w:spacing w:line="240" w:lineRule="auto"/>
      </w:pPr>
      <w:r>
        <w:continuationSeparator/>
      </w:r>
    </w:p>
  </w:endnote>
  <w:endnote w:type="continuationNotice" w:id="1">
    <w:p w14:paraId="7F8E1D9D" w14:textId="77777777" w:rsidR="008017E4" w:rsidRDefault="008017E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BD1932C" w14:textId="77777777" w:rsidTr="733B038C">
      <w:tc>
        <w:tcPr>
          <w:tcW w:w="3120" w:type="dxa"/>
        </w:tcPr>
        <w:p w14:paraId="318890EC" w14:textId="77777777" w:rsidR="733B038C" w:rsidRDefault="733B038C" w:rsidP="733B038C">
          <w:pPr>
            <w:pStyle w:val="Header"/>
            <w:ind w:left="-115"/>
          </w:pPr>
        </w:p>
      </w:tc>
      <w:tc>
        <w:tcPr>
          <w:tcW w:w="3120" w:type="dxa"/>
        </w:tcPr>
        <w:p w14:paraId="5F2C6FAB" w14:textId="77777777" w:rsidR="733B038C" w:rsidRDefault="733B038C" w:rsidP="733B038C">
          <w:pPr>
            <w:pStyle w:val="Header"/>
            <w:jc w:val="center"/>
          </w:pPr>
        </w:p>
      </w:tc>
      <w:tc>
        <w:tcPr>
          <w:tcW w:w="3120" w:type="dxa"/>
        </w:tcPr>
        <w:p w14:paraId="46C4ED54" w14:textId="77777777" w:rsidR="733B038C" w:rsidRDefault="733B038C" w:rsidP="733B038C">
          <w:pPr>
            <w:pStyle w:val="Header"/>
            <w:ind w:right="-115"/>
            <w:jc w:val="right"/>
          </w:pPr>
        </w:p>
      </w:tc>
    </w:tr>
  </w:tbl>
  <w:p w14:paraId="0207C8CB"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81D69D0" w14:textId="77777777" w:rsidTr="733B038C">
      <w:tc>
        <w:tcPr>
          <w:tcW w:w="3120" w:type="dxa"/>
        </w:tcPr>
        <w:p w14:paraId="3DE22409" w14:textId="77777777" w:rsidR="733B038C" w:rsidRDefault="733B038C" w:rsidP="733B038C">
          <w:pPr>
            <w:pStyle w:val="Header"/>
            <w:ind w:left="-115"/>
          </w:pPr>
        </w:p>
      </w:tc>
      <w:tc>
        <w:tcPr>
          <w:tcW w:w="3120" w:type="dxa"/>
        </w:tcPr>
        <w:p w14:paraId="278D404B" w14:textId="77777777" w:rsidR="733B038C" w:rsidRDefault="733B038C" w:rsidP="733B038C">
          <w:pPr>
            <w:pStyle w:val="Header"/>
            <w:jc w:val="center"/>
          </w:pPr>
        </w:p>
      </w:tc>
      <w:tc>
        <w:tcPr>
          <w:tcW w:w="3120" w:type="dxa"/>
        </w:tcPr>
        <w:p w14:paraId="70E83A9C" w14:textId="77777777" w:rsidR="733B038C" w:rsidRDefault="733B038C" w:rsidP="733B038C">
          <w:pPr>
            <w:pStyle w:val="Header"/>
            <w:ind w:right="-115"/>
            <w:jc w:val="right"/>
          </w:pPr>
        </w:p>
      </w:tc>
    </w:tr>
  </w:tbl>
  <w:p w14:paraId="3B70FCD9"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47F3C" w14:textId="77777777" w:rsidR="008017E4" w:rsidRDefault="008017E4">
      <w:pPr>
        <w:spacing w:line="240" w:lineRule="auto"/>
      </w:pPr>
      <w:r>
        <w:separator/>
      </w:r>
    </w:p>
  </w:footnote>
  <w:footnote w:type="continuationSeparator" w:id="0">
    <w:p w14:paraId="5DA73A53" w14:textId="77777777" w:rsidR="008017E4" w:rsidRDefault="008017E4">
      <w:pPr>
        <w:spacing w:line="240" w:lineRule="auto"/>
      </w:pPr>
      <w:r>
        <w:continuationSeparator/>
      </w:r>
    </w:p>
  </w:footnote>
  <w:footnote w:type="continuationNotice" w:id="1">
    <w:p w14:paraId="7D1C99FA" w14:textId="77777777" w:rsidR="008017E4" w:rsidRDefault="008017E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5607E7FE" w14:textId="77777777" w:rsidTr="008830C9">
      <w:tc>
        <w:tcPr>
          <w:tcW w:w="3120" w:type="dxa"/>
        </w:tcPr>
        <w:p w14:paraId="37FD2069" w14:textId="7DF5558A" w:rsidR="00604652" w:rsidRDefault="00BB42DE" w:rsidP="00604652">
          <w:pPr>
            <w:pStyle w:val="Header"/>
          </w:pPr>
          <w:r>
            <w:t>Flip Robo Technologies</w:t>
          </w:r>
        </w:p>
      </w:tc>
      <w:tc>
        <w:tcPr>
          <w:tcW w:w="3120" w:type="dxa"/>
        </w:tcPr>
        <w:p w14:paraId="04D12979" w14:textId="77777777" w:rsidR="00904DBE" w:rsidRDefault="00904DBE" w:rsidP="00904DBE">
          <w:pPr>
            <w:pStyle w:val="Header"/>
            <w:jc w:val="center"/>
          </w:pPr>
        </w:p>
      </w:tc>
      <w:tc>
        <w:tcPr>
          <w:tcW w:w="3120" w:type="dxa"/>
        </w:tcPr>
        <w:p w14:paraId="6730CBD0"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085BD7A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2D3C92AC" w14:textId="77777777" w:rsidTr="00FD478C">
      <w:tc>
        <w:tcPr>
          <w:tcW w:w="3120" w:type="dxa"/>
        </w:tcPr>
        <w:p w14:paraId="6EA20CF1" w14:textId="67DFD51F" w:rsidR="733B038C" w:rsidRPr="00FD478C" w:rsidRDefault="00613BFA" w:rsidP="00FD478C">
          <w:pPr>
            <w:pStyle w:val="Header"/>
          </w:pPr>
          <w:r>
            <w:t>Flip Robo Technologies</w:t>
          </w:r>
        </w:p>
      </w:tc>
      <w:tc>
        <w:tcPr>
          <w:tcW w:w="3120" w:type="dxa"/>
        </w:tcPr>
        <w:p w14:paraId="59D75B55" w14:textId="77777777" w:rsidR="733B038C" w:rsidRDefault="733B038C" w:rsidP="733B038C">
          <w:pPr>
            <w:pStyle w:val="Header"/>
            <w:jc w:val="center"/>
          </w:pPr>
        </w:p>
      </w:tc>
      <w:tc>
        <w:tcPr>
          <w:tcW w:w="3120" w:type="dxa"/>
        </w:tcPr>
        <w:p w14:paraId="35D7A75E" w14:textId="77777777" w:rsidR="733B038C" w:rsidRDefault="733B038C" w:rsidP="733B038C">
          <w:pPr>
            <w:pStyle w:val="Header"/>
            <w:ind w:right="-115"/>
            <w:jc w:val="right"/>
          </w:pPr>
        </w:p>
      </w:tc>
    </w:tr>
  </w:tbl>
  <w:p w14:paraId="07D39BF1"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FA"/>
    <w:rsid w:val="00024E89"/>
    <w:rsid w:val="00032A2C"/>
    <w:rsid w:val="000E2DAE"/>
    <w:rsid w:val="000F7A2F"/>
    <w:rsid w:val="00101178"/>
    <w:rsid w:val="00107505"/>
    <w:rsid w:val="00166E65"/>
    <w:rsid w:val="001973E5"/>
    <w:rsid w:val="001C0CF6"/>
    <w:rsid w:val="001D292B"/>
    <w:rsid w:val="001E5FC2"/>
    <w:rsid w:val="00240825"/>
    <w:rsid w:val="00253526"/>
    <w:rsid w:val="002875E8"/>
    <w:rsid w:val="002A5F0D"/>
    <w:rsid w:val="002B4665"/>
    <w:rsid w:val="002B4B6F"/>
    <w:rsid w:val="002B52E8"/>
    <w:rsid w:val="002C3BE4"/>
    <w:rsid w:val="002F7E04"/>
    <w:rsid w:val="00307B60"/>
    <w:rsid w:val="00352826"/>
    <w:rsid w:val="00371BD9"/>
    <w:rsid w:val="003B2E1A"/>
    <w:rsid w:val="003B494E"/>
    <w:rsid w:val="003B5AAA"/>
    <w:rsid w:val="00410CAE"/>
    <w:rsid w:val="0042207D"/>
    <w:rsid w:val="00467D9A"/>
    <w:rsid w:val="004C683E"/>
    <w:rsid w:val="00500997"/>
    <w:rsid w:val="005132CD"/>
    <w:rsid w:val="00530EF3"/>
    <w:rsid w:val="005343E8"/>
    <w:rsid w:val="005438BC"/>
    <w:rsid w:val="005936DA"/>
    <w:rsid w:val="005A23A2"/>
    <w:rsid w:val="005C752D"/>
    <w:rsid w:val="005D1A1B"/>
    <w:rsid w:val="005E3390"/>
    <w:rsid w:val="00602746"/>
    <w:rsid w:val="00604652"/>
    <w:rsid w:val="00613BFA"/>
    <w:rsid w:val="00616FD9"/>
    <w:rsid w:val="00625AD0"/>
    <w:rsid w:val="00627EE0"/>
    <w:rsid w:val="00656C66"/>
    <w:rsid w:val="006846F8"/>
    <w:rsid w:val="0068796B"/>
    <w:rsid w:val="0069213D"/>
    <w:rsid w:val="00693E3C"/>
    <w:rsid w:val="006B5FD6"/>
    <w:rsid w:val="006C101C"/>
    <w:rsid w:val="006F4709"/>
    <w:rsid w:val="006F5D27"/>
    <w:rsid w:val="00702B81"/>
    <w:rsid w:val="00727711"/>
    <w:rsid w:val="0074264E"/>
    <w:rsid w:val="00770ADE"/>
    <w:rsid w:val="00796468"/>
    <w:rsid w:val="007A543A"/>
    <w:rsid w:val="007C4E2D"/>
    <w:rsid w:val="007C64E3"/>
    <w:rsid w:val="007D4A2B"/>
    <w:rsid w:val="007E2D6A"/>
    <w:rsid w:val="008017E4"/>
    <w:rsid w:val="008078FA"/>
    <w:rsid w:val="00815E3F"/>
    <w:rsid w:val="00823731"/>
    <w:rsid w:val="008728F1"/>
    <w:rsid w:val="00874B05"/>
    <w:rsid w:val="008938E0"/>
    <w:rsid w:val="00895637"/>
    <w:rsid w:val="008E3AB0"/>
    <w:rsid w:val="00902139"/>
    <w:rsid w:val="00904DBE"/>
    <w:rsid w:val="009846AF"/>
    <w:rsid w:val="009B69D9"/>
    <w:rsid w:val="009F078B"/>
    <w:rsid w:val="009F4157"/>
    <w:rsid w:val="00A6012D"/>
    <w:rsid w:val="00A75901"/>
    <w:rsid w:val="00A87555"/>
    <w:rsid w:val="00AB781D"/>
    <w:rsid w:val="00AC46A2"/>
    <w:rsid w:val="00AD7714"/>
    <w:rsid w:val="00B52138"/>
    <w:rsid w:val="00B5233A"/>
    <w:rsid w:val="00B80257"/>
    <w:rsid w:val="00BA6612"/>
    <w:rsid w:val="00BB2B7A"/>
    <w:rsid w:val="00BB42DE"/>
    <w:rsid w:val="00C06F91"/>
    <w:rsid w:val="00C26C30"/>
    <w:rsid w:val="00C35287"/>
    <w:rsid w:val="00C438B1"/>
    <w:rsid w:val="00C507AE"/>
    <w:rsid w:val="00C53BB6"/>
    <w:rsid w:val="00C67878"/>
    <w:rsid w:val="00CA1E31"/>
    <w:rsid w:val="00CA4DE7"/>
    <w:rsid w:val="00CA6C1D"/>
    <w:rsid w:val="00CB45CE"/>
    <w:rsid w:val="00CD7F50"/>
    <w:rsid w:val="00CE38FD"/>
    <w:rsid w:val="00CF1954"/>
    <w:rsid w:val="00CF6450"/>
    <w:rsid w:val="00D213AF"/>
    <w:rsid w:val="00D27D2E"/>
    <w:rsid w:val="00D6664D"/>
    <w:rsid w:val="00DA395D"/>
    <w:rsid w:val="00DD27F4"/>
    <w:rsid w:val="00DD3712"/>
    <w:rsid w:val="00DF1ADF"/>
    <w:rsid w:val="00DF1FEF"/>
    <w:rsid w:val="00DF3215"/>
    <w:rsid w:val="00E03A5B"/>
    <w:rsid w:val="00E078FD"/>
    <w:rsid w:val="00E23707"/>
    <w:rsid w:val="00E35AA1"/>
    <w:rsid w:val="00E568E5"/>
    <w:rsid w:val="00E647FF"/>
    <w:rsid w:val="00E879E7"/>
    <w:rsid w:val="00F43ACD"/>
    <w:rsid w:val="00F53CDF"/>
    <w:rsid w:val="00F66ECE"/>
    <w:rsid w:val="00F77CC3"/>
    <w:rsid w:val="00F941E8"/>
    <w:rsid w:val="00FA4C9E"/>
    <w:rsid w:val="00FD478C"/>
    <w:rsid w:val="00FF1E90"/>
    <w:rsid w:val="00FF22FE"/>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ABD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customStyle="1" w:styleId="Normal1">
    <w:name w:val="Normal1"/>
    <w:basedOn w:val="Normal"/>
    <w:rsid w:val="00613BFA"/>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213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213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6775">
      <w:bodyDiv w:val="1"/>
      <w:marLeft w:val="0"/>
      <w:marRight w:val="0"/>
      <w:marTop w:val="0"/>
      <w:marBottom w:val="0"/>
      <w:divBdr>
        <w:top w:val="none" w:sz="0" w:space="0" w:color="auto"/>
        <w:left w:val="none" w:sz="0" w:space="0" w:color="auto"/>
        <w:bottom w:val="none" w:sz="0" w:space="0" w:color="auto"/>
        <w:right w:val="none" w:sz="0" w:space="0" w:color="auto"/>
      </w:divBdr>
    </w:div>
    <w:div w:id="95175465">
      <w:bodyDiv w:val="1"/>
      <w:marLeft w:val="0"/>
      <w:marRight w:val="0"/>
      <w:marTop w:val="0"/>
      <w:marBottom w:val="0"/>
      <w:divBdr>
        <w:top w:val="none" w:sz="0" w:space="0" w:color="auto"/>
        <w:left w:val="none" w:sz="0" w:space="0" w:color="auto"/>
        <w:bottom w:val="none" w:sz="0" w:space="0" w:color="auto"/>
        <w:right w:val="none" w:sz="0" w:space="0" w:color="auto"/>
      </w:divBdr>
    </w:div>
    <w:div w:id="1286690365">
      <w:bodyDiv w:val="1"/>
      <w:marLeft w:val="0"/>
      <w:marRight w:val="0"/>
      <w:marTop w:val="0"/>
      <w:marBottom w:val="0"/>
      <w:divBdr>
        <w:top w:val="none" w:sz="0" w:space="0" w:color="auto"/>
        <w:left w:val="none" w:sz="0" w:space="0" w:color="auto"/>
        <w:bottom w:val="none" w:sz="0" w:space="0" w:color="auto"/>
        <w:right w:val="none" w:sz="0" w:space="0" w:color="auto"/>
      </w:divBdr>
    </w:div>
    <w:div w:id="1313176243">
      <w:bodyDiv w:val="1"/>
      <w:marLeft w:val="0"/>
      <w:marRight w:val="0"/>
      <w:marTop w:val="0"/>
      <w:marBottom w:val="0"/>
      <w:divBdr>
        <w:top w:val="none" w:sz="0" w:space="0" w:color="auto"/>
        <w:left w:val="none" w:sz="0" w:space="0" w:color="auto"/>
        <w:bottom w:val="none" w:sz="0" w:space="0" w:color="auto"/>
        <w:right w:val="none" w:sz="0" w:space="0" w:color="auto"/>
      </w:divBdr>
    </w:div>
    <w:div w:id="1465394096">
      <w:bodyDiv w:val="1"/>
      <w:marLeft w:val="0"/>
      <w:marRight w:val="0"/>
      <w:marTop w:val="0"/>
      <w:marBottom w:val="0"/>
      <w:divBdr>
        <w:top w:val="none" w:sz="0" w:space="0" w:color="auto"/>
        <w:left w:val="none" w:sz="0" w:space="0" w:color="auto"/>
        <w:bottom w:val="none" w:sz="0" w:space="0" w:color="auto"/>
        <w:right w:val="none" w:sz="0" w:space="0" w:color="auto"/>
      </w:divBdr>
    </w:div>
    <w:div w:id="1474757841">
      <w:bodyDiv w:val="1"/>
      <w:marLeft w:val="0"/>
      <w:marRight w:val="0"/>
      <w:marTop w:val="0"/>
      <w:marBottom w:val="0"/>
      <w:divBdr>
        <w:top w:val="none" w:sz="0" w:space="0" w:color="auto"/>
        <w:left w:val="none" w:sz="0" w:space="0" w:color="auto"/>
        <w:bottom w:val="none" w:sz="0" w:space="0" w:color="auto"/>
        <w:right w:val="none" w:sz="0" w:space="0" w:color="auto"/>
      </w:divBdr>
    </w:div>
    <w:div w:id="164403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RUTHIKA\AppData\Local\Microsoft\Office\16.0\DTS\en-IN%7bB765380D-DFC2-4F0F-9772-9F63C3D4862B%7d\%7b57A9FD3A-A8AF-4615-9CBE-B7407D367401%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4B3FD55E844E2797B0E6989D1C3D89"/>
        <w:category>
          <w:name w:val="General"/>
          <w:gallery w:val="placeholder"/>
        </w:category>
        <w:types>
          <w:type w:val="bbPlcHdr"/>
        </w:types>
        <w:behaviors>
          <w:behavior w:val="content"/>
        </w:behaviors>
        <w:guid w:val="{1A214F2F-E481-4122-B229-B220069F60F3}"/>
      </w:docPartPr>
      <w:docPartBody>
        <w:p w:rsidR="00530C7C" w:rsidRDefault="00000000">
          <w:pPr>
            <w:pStyle w:val="3A4B3FD55E844E2797B0E6989D1C3D89"/>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A1"/>
    <w:rsid w:val="00032A2C"/>
    <w:rsid w:val="000B14A1"/>
    <w:rsid w:val="0047792E"/>
    <w:rsid w:val="00530C7C"/>
    <w:rsid w:val="0064053F"/>
    <w:rsid w:val="0068796B"/>
    <w:rsid w:val="00717AF7"/>
    <w:rsid w:val="007F709C"/>
    <w:rsid w:val="008728F1"/>
    <w:rsid w:val="00960ED4"/>
    <w:rsid w:val="00982B1E"/>
    <w:rsid w:val="009F4157"/>
    <w:rsid w:val="00AB58E2"/>
    <w:rsid w:val="00C1575F"/>
    <w:rsid w:val="00C85ACB"/>
    <w:rsid w:val="00CB1084"/>
    <w:rsid w:val="00E50C3A"/>
    <w:rsid w:val="00E647FF"/>
    <w:rsid w:val="00FD2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E77B4B5FE04BA58E5B3E5900284C60">
    <w:name w:val="3DE77B4B5FE04BA58E5B3E5900284C60"/>
  </w:style>
  <w:style w:type="paragraph" w:customStyle="1" w:styleId="0EC67F401E13404A8CD960156E92D6F7">
    <w:name w:val="0EC67F401E13404A8CD960156E92D6F7"/>
  </w:style>
  <w:style w:type="paragraph" w:customStyle="1" w:styleId="54F81DD659604DBBA2A046C5D1083E7C">
    <w:name w:val="54F81DD659604DBBA2A046C5D1083E7C"/>
  </w:style>
  <w:style w:type="paragraph" w:customStyle="1" w:styleId="41C75C30D1B24A52B7DEAECAD2C302AD">
    <w:name w:val="41C75C30D1B24A52B7DEAECAD2C302AD"/>
  </w:style>
  <w:style w:type="paragraph" w:customStyle="1" w:styleId="6F46044A95A7498D98413A7D07545161">
    <w:name w:val="6F46044A95A7498D98413A7D07545161"/>
  </w:style>
  <w:style w:type="paragraph" w:customStyle="1" w:styleId="0D394842EAFF446881BC24BC10880F43">
    <w:name w:val="0D394842EAFF446881BC24BC10880F43"/>
  </w:style>
  <w:style w:type="paragraph" w:customStyle="1" w:styleId="BABED35AD13F4A38B854C097317D6710">
    <w:name w:val="BABED35AD13F4A38B854C097317D6710"/>
  </w:style>
  <w:style w:type="paragraph" w:customStyle="1" w:styleId="7D7009AE9D4D40B4BA0E555C8FECE473">
    <w:name w:val="7D7009AE9D4D40B4BA0E555C8FECE473"/>
  </w:style>
  <w:style w:type="paragraph" w:customStyle="1" w:styleId="DEA365037850424B97143E08B5933687">
    <w:name w:val="DEA365037850424B97143E08B5933687"/>
  </w:style>
  <w:style w:type="paragraph" w:customStyle="1" w:styleId="3A4B3FD55E844E2797B0E6989D1C3D89">
    <w:name w:val="3A4B3FD55E844E2797B0E6989D1C3D89"/>
  </w:style>
  <w:style w:type="character" w:styleId="Strong">
    <w:name w:val="Strong"/>
    <w:basedOn w:val="DefaultParagraphFont"/>
    <w:uiPriority w:val="22"/>
    <w:qFormat/>
    <w:rPr>
      <w:b/>
      <w:bCs/>
    </w:rPr>
  </w:style>
  <w:style w:type="paragraph" w:customStyle="1" w:styleId="2942929E00884FD89BC76A877A1FC3D5">
    <w:name w:val="2942929E00884FD89BC76A877A1FC3D5"/>
  </w:style>
  <w:style w:type="character" w:styleId="Emphasis">
    <w:name w:val="Emphasis"/>
    <w:basedOn w:val="DefaultParagraphFont"/>
    <w:uiPriority w:val="20"/>
    <w:qFormat/>
    <w:rPr>
      <w:i/>
      <w:iCs/>
    </w:rPr>
  </w:style>
  <w:style w:type="paragraph" w:customStyle="1" w:styleId="49B63EF0F6534DF1A3374DECD986C5CC">
    <w:name w:val="49B63EF0F6534DF1A3374DECD986C5CC"/>
  </w:style>
  <w:style w:type="paragraph" w:customStyle="1" w:styleId="6EE72901D44A42938E801D709CF9C04E">
    <w:name w:val="6EE72901D44A42938E801D709CF9C04E"/>
  </w:style>
  <w:style w:type="paragraph" w:customStyle="1" w:styleId="97369139FB71461A808EA008D980013F">
    <w:name w:val="97369139FB71461A808EA008D980013F"/>
  </w:style>
  <w:style w:type="paragraph" w:customStyle="1" w:styleId="1052BF7818A54AFEAA68F3555A7C5473">
    <w:name w:val="1052BF7818A54AFEAA68F3555A7C5473"/>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paragraph" w:customStyle="1" w:styleId="E4213865C0F54AE0B4AEF4893353DBFD">
    <w:name w:val="E4213865C0F54AE0B4AEF4893353DBFD"/>
  </w:style>
  <w:style w:type="paragraph" w:customStyle="1" w:styleId="AB130B2AD1544EB1BE20DE87CF51A34A">
    <w:name w:val="AB130B2AD1544EB1BE20DE87CF51A34A"/>
  </w:style>
  <w:style w:type="paragraph" w:customStyle="1" w:styleId="6E3ED3FF988F42CFB2DA2E772AFB2F73">
    <w:name w:val="6E3ED3FF988F42CFB2DA2E772AFB2F73"/>
  </w:style>
  <w:style w:type="paragraph" w:customStyle="1" w:styleId="0C8D36A46ECB45C8B89EC354E03861B4">
    <w:name w:val="0C8D36A46ECB45C8B89EC354E03861B4"/>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paragraph" w:customStyle="1" w:styleId="E6DED044283E49EE97DD520EECC1255F">
    <w:name w:val="E6DED044283E49EE97DD520EECC1255F"/>
  </w:style>
  <w:style w:type="paragraph" w:customStyle="1" w:styleId="A0AA25BACD5143418BE4D5629E5F810A">
    <w:name w:val="A0AA25BACD5143418BE4D5629E5F810A"/>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paragraph" w:customStyle="1" w:styleId="8D8E693E9F8D41AF891434BC22944241">
    <w:name w:val="8D8E693E9F8D41AF891434BC22944241"/>
  </w:style>
  <w:style w:type="paragraph" w:customStyle="1" w:styleId="57BC8A618AB94A1BBE683622B67AED5F">
    <w:name w:val="57BC8A618AB94A1BBE683622B67AED5F"/>
  </w:style>
  <w:style w:type="paragraph" w:customStyle="1" w:styleId="17047A70C07743AE901D5855AEAE9FE3">
    <w:name w:val="17047A70C07743AE901D5855AEAE9FE3"/>
  </w:style>
  <w:style w:type="paragraph" w:customStyle="1" w:styleId="F8769F29F6DE4D0B8731F22BDE396FD0">
    <w:name w:val="F8769F29F6DE4D0B8731F22BDE396FD0"/>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paragraph" w:customStyle="1" w:styleId="1621AFAE1A7845049B95FB38194D64D2">
    <w:name w:val="1621AFAE1A7845049B95FB38194D64D2"/>
  </w:style>
  <w:style w:type="paragraph" w:customStyle="1" w:styleId="188079E7822C489AAA0C7126B4ECD2C8">
    <w:name w:val="188079E7822C489AAA0C7126B4ECD2C8"/>
  </w:style>
  <w:style w:type="paragraph" w:customStyle="1" w:styleId="96C0D4A9836C4D5A958CD50DDE59FF0D">
    <w:name w:val="96C0D4A9836C4D5A958CD50DDE59FF0D"/>
  </w:style>
  <w:style w:type="paragraph" w:customStyle="1" w:styleId="BC30356B1F6D46FDABFAAF4E5424037C">
    <w:name w:val="BC30356B1F6D46FDABFAAF4E5424037C"/>
  </w:style>
  <w:style w:type="paragraph" w:customStyle="1" w:styleId="9165474A5BF74BF58F42A67B8D9FE7BD">
    <w:name w:val="9165474A5BF74BF58F42A67B8D9FE7BD"/>
  </w:style>
  <w:style w:type="paragraph" w:customStyle="1" w:styleId="D3F0AB66570F4B29BAAFA8F23D0F4049">
    <w:name w:val="D3F0AB66570F4B29BAAFA8F23D0F4049"/>
  </w:style>
  <w:style w:type="paragraph" w:customStyle="1" w:styleId="FCAE250E84C04D79A9162C63D1ED11A9">
    <w:name w:val="FCAE250E84C04D79A9162C63D1ED11A9"/>
  </w:style>
  <w:style w:type="paragraph" w:customStyle="1" w:styleId="1E6BB0DB24394EC4A27B94D2BD6A7A6F">
    <w:name w:val="1E6BB0DB24394EC4A27B94D2BD6A7A6F"/>
  </w:style>
  <w:style w:type="paragraph" w:customStyle="1" w:styleId="CF271DEB86DD480DB2055CFB050C924C">
    <w:name w:val="CF271DEB86DD480DB2055CFB050C924C"/>
  </w:style>
  <w:style w:type="paragraph" w:customStyle="1" w:styleId="D97D0BB016384182B7C28C9A9EAB6BC2">
    <w:name w:val="D97D0BB016384182B7C28C9A9EAB6BC2"/>
  </w:style>
  <w:style w:type="paragraph" w:customStyle="1" w:styleId="447AD4BB3A874B4C8890E95CAE4EA92B">
    <w:name w:val="447AD4BB3A874B4C8890E95CAE4EA92B"/>
  </w:style>
  <w:style w:type="paragraph" w:customStyle="1" w:styleId="029AC35BC78A4646B49F8B24B454C36B">
    <w:name w:val="029AC35BC78A4646B49F8B24B454C36B"/>
  </w:style>
  <w:style w:type="paragraph" w:customStyle="1" w:styleId="68C2CCB1124546D98E3A4A7D46061369">
    <w:name w:val="68C2CCB1124546D98E3A4A7D46061369"/>
  </w:style>
  <w:style w:type="paragraph" w:customStyle="1" w:styleId="CA221FA82D8549C7AB24E825982D7EA1">
    <w:name w:val="CA221FA82D8549C7AB24E825982D7EA1"/>
  </w:style>
  <w:style w:type="paragraph" w:customStyle="1" w:styleId="663F64E747F94ECE97DE10F6E5334560">
    <w:name w:val="663F64E747F94ECE97DE10F6E5334560"/>
  </w:style>
  <w:style w:type="paragraph" w:customStyle="1" w:styleId="4834C6C5DA07420A9F09A850767A1D4F">
    <w:name w:val="4834C6C5DA07420A9F09A850767A1D4F"/>
  </w:style>
  <w:style w:type="paragraph" w:customStyle="1" w:styleId="BB4E6972167045D4884875E45DE21824">
    <w:name w:val="BB4E6972167045D4884875E45DE21824"/>
  </w:style>
  <w:style w:type="paragraph" w:customStyle="1" w:styleId="6DA6A9013A1240B3A2D213809A0F8B58">
    <w:name w:val="6DA6A9013A1240B3A2D213809A0F8B58"/>
  </w:style>
  <w:style w:type="paragraph" w:customStyle="1" w:styleId="9FEA2074CE754ADCA0D4263100F8A1FD">
    <w:name w:val="9FEA2074CE754ADCA0D4263100F8A1FD"/>
  </w:style>
  <w:style w:type="paragraph" w:customStyle="1" w:styleId="315B2CF22B7A41C7BE4D35FAEB0CE354">
    <w:name w:val="315B2CF22B7A41C7BE4D35FAEB0CE354"/>
  </w:style>
  <w:style w:type="paragraph" w:customStyle="1" w:styleId="9962684AB54249B78E5A43553B055038">
    <w:name w:val="9962684AB54249B78E5A43553B055038"/>
  </w:style>
  <w:style w:type="paragraph" w:customStyle="1" w:styleId="966AF67B2D1946EC94CB17B0A17C37CE">
    <w:name w:val="966AF67B2D1946EC94CB17B0A17C37CE"/>
  </w:style>
  <w:style w:type="paragraph" w:customStyle="1" w:styleId="541DCBE38D944AA2843B15C5B1B24815">
    <w:name w:val="541DCBE38D944AA2843B15C5B1B24815"/>
  </w:style>
  <w:style w:type="paragraph" w:customStyle="1" w:styleId="7829DF6712CE471EA3A64B8E65E530DD">
    <w:name w:val="7829DF6712CE471EA3A64B8E65E530DD"/>
  </w:style>
  <w:style w:type="paragraph" w:customStyle="1" w:styleId="F527443F4B97436C8629EB2D407938E2">
    <w:name w:val="F527443F4B97436C8629EB2D407938E2"/>
  </w:style>
  <w:style w:type="paragraph" w:customStyle="1" w:styleId="6289B42C89504B52AE5C2609E7926AD8">
    <w:name w:val="6289B42C89504B52AE5C2609E7926AD8"/>
  </w:style>
  <w:style w:type="paragraph" w:customStyle="1" w:styleId="32310CAEB969425F89E89D8995D24C2D">
    <w:name w:val="32310CAEB969425F89E89D8995D24C2D"/>
  </w:style>
  <w:style w:type="paragraph" w:customStyle="1" w:styleId="0D8634DAC7F84A3599FC1E082239AEB4">
    <w:name w:val="0D8634DAC7F84A3599FC1E082239AEB4"/>
  </w:style>
  <w:style w:type="paragraph" w:customStyle="1" w:styleId="71B2ED21D46742FCA1050B1B6F607E4F">
    <w:name w:val="71B2ED21D46742FCA1050B1B6F607E4F"/>
  </w:style>
  <w:style w:type="paragraph" w:customStyle="1" w:styleId="6E22D5C6E2BB4665AD6FA3A210B86620">
    <w:name w:val="6E22D5C6E2BB4665AD6FA3A210B86620"/>
  </w:style>
  <w:style w:type="paragraph" w:customStyle="1" w:styleId="D51B4FED265E4F7391477051336A9153">
    <w:name w:val="D51B4FED265E4F7391477051336A9153"/>
  </w:style>
  <w:style w:type="paragraph" w:customStyle="1" w:styleId="BB271C5367F24F1486550EC9053C9CA3">
    <w:name w:val="BB271C5367F24F1486550EC9053C9CA3"/>
  </w:style>
  <w:style w:type="paragraph" w:customStyle="1" w:styleId="44DD3FEF8861438689ADF19B3F1D4F36">
    <w:name w:val="44DD3FEF8861438689ADF19B3F1D4F36"/>
  </w:style>
  <w:style w:type="paragraph" w:customStyle="1" w:styleId="610C7F21CDA243AC823C83A1A817FF49">
    <w:name w:val="610C7F21CDA243AC823C83A1A817FF49"/>
  </w:style>
  <w:style w:type="paragraph" w:customStyle="1" w:styleId="01BD74F4331D4D54B2235C4624117CB9">
    <w:name w:val="01BD74F4331D4D54B2235C4624117CB9"/>
  </w:style>
  <w:style w:type="paragraph" w:customStyle="1" w:styleId="8FA9F6CBD4F74B13B39E76076823FFEE">
    <w:name w:val="8FA9F6CBD4F74B13B39E76076823FFEE"/>
  </w:style>
  <w:style w:type="paragraph" w:customStyle="1" w:styleId="E69D204504A742529902D33BDA8B09C3">
    <w:name w:val="E69D204504A742529902D33BDA8B09C3"/>
  </w:style>
  <w:style w:type="paragraph" w:customStyle="1" w:styleId="C9C15C7C8B74495783FBF1530C88F98E">
    <w:name w:val="C9C15C7C8B74495783FBF1530C88F98E"/>
  </w:style>
  <w:style w:type="paragraph" w:customStyle="1" w:styleId="29005F514ED84314A671DA5F6B11AAF7">
    <w:name w:val="29005F514ED84314A671DA5F6B11AAF7"/>
  </w:style>
  <w:style w:type="paragraph" w:customStyle="1" w:styleId="59512E908EB74BC4B7989E0AC4972A47">
    <w:name w:val="59512E908EB74BC4B7989E0AC4972A47"/>
  </w:style>
  <w:style w:type="paragraph" w:customStyle="1" w:styleId="6BCCABCD51794F5EA960A495785A16EA">
    <w:name w:val="6BCCABCD51794F5EA960A495785A16EA"/>
  </w:style>
  <w:style w:type="paragraph" w:customStyle="1" w:styleId="F4BAFCD0BF5C4BD4BDC75D4F9B7C5A56">
    <w:name w:val="F4BAFCD0BF5C4BD4BDC75D4F9B7C5A56"/>
  </w:style>
  <w:style w:type="paragraph" w:customStyle="1" w:styleId="653FB074BD0E426689A0BF56384991CE">
    <w:name w:val="653FB074BD0E426689A0BF56384991CE"/>
  </w:style>
  <w:style w:type="paragraph" w:customStyle="1" w:styleId="E7AFFEE9F2704AD580A0075FDEEED58B">
    <w:name w:val="E7AFFEE9F2704AD580A0075FDEEED58B"/>
  </w:style>
  <w:style w:type="paragraph" w:customStyle="1" w:styleId="0F4E00EDCE7D4D76A66A40AEE3C75067">
    <w:name w:val="0F4E00EDCE7D4D76A66A40AEE3C75067"/>
  </w:style>
  <w:style w:type="paragraph" w:customStyle="1" w:styleId="C372031645EE464EBE68F6D32428EA1C">
    <w:name w:val="C372031645EE464EBE68F6D32428EA1C"/>
  </w:style>
  <w:style w:type="paragraph" w:customStyle="1" w:styleId="7CABF50243FE4A17B5209B9868E7EE65">
    <w:name w:val="7CABF50243FE4A17B5209B9868E7EE65"/>
  </w:style>
  <w:style w:type="paragraph" w:customStyle="1" w:styleId="6E6DD6342EB245EDA8486F88A6099367">
    <w:name w:val="6E6DD6342EB245EDA8486F88A6099367"/>
  </w:style>
  <w:style w:type="paragraph" w:customStyle="1" w:styleId="6E77D2239C384E969974C1C58C05C61B">
    <w:name w:val="6E77D2239C384E969974C1C58C05C61B"/>
  </w:style>
  <w:style w:type="paragraph" w:customStyle="1" w:styleId="5722C4421AD74B4E8CB7D67271EB02E4">
    <w:name w:val="5722C4421AD74B4E8CB7D67271EB02E4"/>
  </w:style>
  <w:style w:type="paragraph" w:customStyle="1" w:styleId="CCC706B89F014338AD810BC3E20EE7D4">
    <w:name w:val="CCC706B89F014338AD810BC3E20EE7D4"/>
  </w:style>
  <w:style w:type="paragraph" w:customStyle="1" w:styleId="71B11D0B85FD41FF93D7CD2DD440B034">
    <w:name w:val="71B11D0B85FD41FF93D7CD2DD440B034"/>
  </w:style>
  <w:style w:type="paragraph" w:customStyle="1" w:styleId="04E2E7FC7F684E6D83C71B35515797E5">
    <w:name w:val="04E2E7FC7F684E6D83C71B35515797E5"/>
  </w:style>
  <w:style w:type="paragraph" w:customStyle="1" w:styleId="69488C65F02341BEBA3257A33E98496E">
    <w:name w:val="69488C65F02341BEBA3257A33E98496E"/>
  </w:style>
  <w:style w:type="paragraph" w:customStyle="1" w:styleId="127FF1A60B3844D5ACEE2F8B5AC3535C">
    <w:name w:val="127FF1A60B3844D5ACEE2F8B5AC3535C"/>
  </w:style>
  <w:style w:type="paragraph" w:customStyle="1" w:styleId="E0297607E5004A628ED4673287960DF8">
    <w:name w:val="E0297607E5004A628ED4673287960DF8"/>
  </w:style>
  <w:style w:type="paragraph" w:customStyle="1" w:styleId="DFD753DD5F8C46DB9C7ABF1B661F0B10">
    <w:name w:val="DFD753DD5F8C46DB9C7ABF1B661F0B10"/>
  </w:style>
  <w:style w:type="paragraph" w:customStyle="1" w:styleId="5018751862FE4A7FAC9F0282B72F3DB7">
    <w:name w:val="5018751862FE4A7FAC9F0282B72F3DB7"/>
  </w:style>
  <w:style w:type="paragraph" w:customStyle="1" w:styleId="C13F039967964F3A83B21F650F0CD070">
    <w:name w:val="C13F039967964F3A83B21F650F0CD070"/>
  </w:style>
  <w:style w:type="paragraph" w:customStyle="1" w:styleId="939CF5B218D440548A0F7C32AA5AA9B9">
    <w:name w:val="939CF5B218D440548A0F7C32AA5AA9B9"/>
  </w:style>
  <w:style w:type="paragraph" w:customStyle="1" w:styleId="148F898EDA8944D2B53CE3843812338F">
    <w:name w:val="148F898EDA8944D2B53CE3843812338F"/>
  </w:style>
  <w:style w:type="paragraph" w:customStyle="1" w:styleId="A06C5A747013430BABB028B398B80254">
    <w:name w:val="A06C5A747013430BABB028B398B80254"/>
  </w:style>
  <w:style w:type="paragraph" w:customStyle="1" w:styleId="727537AAE0C642858664D1009A37EFDA">
    <w:name w:val="727537AAE0C642858664D1009A37EFDA"/>
  </w:style>
  <w:style w:type="character" w:styleId="Hyperlink">
    <w:name w:val="Hyperlink"/>
    <w:basedOn w:val="DefaultParagraphFont"/>
    <w:uiPriority w:val="99"/>
    <w:unhideWhenUsed/>
    <w:rPr>
      <w:color w:val="0563C1" w:themeColor="hyperlink"/>
      <w:u w:val="single"/>
    </w:rPr>
  </w:style>
  <w:style w:type="paragraph" w:customStyle="1" w:styleId="029019F129F24775A94E18D4C8C54FD0">
    <w:name w:val="029019F129F24775A94E18D4C8C54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{57A9FD3A-A8AF-4615-9CBE-B7407D367401}tf03982351_win32.dotx</Template>
  <TotalTime>0</TotalTime>
  <Pages>10</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2024-09-11T18:00:00Z</dcterms:created>
  <dcterms:modified xsi:type="dcterms:W3CDTF">2024-09-12T20:36:00Z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